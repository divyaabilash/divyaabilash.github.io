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ABB0" w14:textId="0FEA1CE0" w:rsidR="00A93D85" w:rsidRPr="00724C5F" w:rsidRDefault="00A93D85" w:rsidP="00A93D85">
      <w:pPr>
        <w:pStyle w:val="ContactDetails"/>
        <w:spacing w:before="0" w:line="240" w:lineRule="auto"/>
        <w:jc w:val="center"/>
        <w:rPr>
          <w:rFonts w:ascii="Times New Roman" w:hAnsi="Times New Roman" w:cs="Times New Roman"/>
          <w:sz w:val="20"/>
          <w:szCs w:val="20"/>
        </w:rPr>
      </w:pPr>
      <w:r w:rsidRPr="00724C5F">
        <w:rPr>
          <w:rFonts w:ascii="Times New Roman" w:hAnsi="Times New Roman" w:cs="Times New Roman"/>
          <w:sz w:val="20"/>
          <w:szCs w:val="20"/>
        </w:rPr>
        <w:t xml:space="preserve">Portfolio: </w:t>
      </w:r>
      <w:hyperlink r:id="rId7" w:history="1">
        <w:r w:rsidR="004B4973" w:rsidRPr="00130042">
          <w:rPr>
            <w:rStyle w:val="Hyperlink"/>
            <w:rFonts w:ascii="Times New Roman" w:hAnsi="Times New Roman" w:cs="Times New Roman"/>
            <w:sz w:val="20"/>
            <w:szCs w:val="20"/>
          </w:rPr>
          <w:t>http://divyaabilash.github.io</w:t>
        </w:r>
      </w:hyperlink>
      <w:r w:rsidR="002A73EF">
        <w:rPr>
          <w:rFonts w:ascii="Times New Roman" w:hAnsi="Times New Roman" w:cs="Times New Roman"/>
          <w:sz w:val="20"/>
          <w:szCs w:val="20"/>
        </w:rPr>
        <w:t xml:space="preserve"> </w:t>
      </w:r>
      <w:r w:rsidRPr="00724C5F">
        <w:rPr>
          <w:rFonts w:ascii="Times New Roman" w:hAnsi="Times New Roman" w:cs="Times New Roman"/>
          <w:sz w:val="20"/>
          <w:szCs w:val="20"/>
        </w:rPr>
        <w:t xml:space="preserve">LinkedIn : </w:t>
      </w:r>
      <w:hyperlink r:id="rId8" w:history="1">
        <w:r w:rsidRPr="00724C5F">
          <w:rPr>
            <w:rStyle w:val="Hyperlink"/>
            <w:rFonts w:ascii="Times New Roman" w:eastAsia="Times New Roman" w:hAnsi="Times New Roman" w:cs="Times New Roman"/>
            <w:sz w:val="20"/>
            <w:szCs w:val="20"/>
            <w:bdr w:val="none" w:sz="0" w:space="0" w:color="auto" w:frame="1"/>
            <w:shd w:val="clear" w:color="auto" w:fill="FFFFFF"/>
          </w:rPr>
          <w:t>www.linkedin.com/in/divyarajalakshminatarajan</w:t>
        </w:r>
      </w:hyperlink>
      <w:r w:rsidRPr="00724C5F">
        <w:rPr>
          <w:rFonts w:ascii="Times New Roman" w:eastAsia="Times New Roman" w:hAnsi="Times New Roman" w:cs="Times New Roman"/>
          <w:sz w:val="20"/>
          <w:szCs w:val="20"/>
        </w:rPr>
        <w:t xml:space="preserve"> </w:t>
      </w:r>
      <w:r w:rsidRPr="00724C5F">
        <w:rPr>
          <w:rFonts w:ascii="Times New Roman" w:hAnsi="Times New Roman" w:cs="Times New Roman"/>
          <w:sz w:val="20"/>
          <w:szCs w:val="20"/>
        </w:rPr>
        <w:t xml:space="preserve">Git: </w:t>
      </w:r>
      <w:r w:rsidRPr="00724C5F">
        <w:rPr>
          <w:rFonts w:ascii="Times New Roman" w:hAnsi="Times New Roman" w:cs="Times New Roman"/>
          <w:sz w:val="22"/>
          <w:szCs w:val="22"/>
        </w:rPr>
        <w:t>divyaabilash</w:t>
      </w:r>
    </w:p>
    <w:p w14:paraId="7F770962" w14:textId="77777777" w:rsidR="008C503B" w:rsidRPr="00724C5F" w:rsidRDefault="00BE4B14" w:rsidP="007055A8">
      <w:pPr>
        <w:pStyle w:val="Heading1"/>
        <w:spacing w:before="0" w:after="0"/>
        <w:rPr>
          <w:rFonts w:ascii="Times New Roman" w:hAnsi="Times New Roman" w:cs="Times New Roman"/>
          <w:sz w:val="20"/>
          <w:szCs w:val="20"/>
        </w:rPr>
      </w:pPr>
      <w:r w:rsidRPr="00724C5F">
        <w:rPr>
          <w:rFonts w:ascii="Times New Roman" w:hAnsi="Times New Roman" w:cs="Times New Roman"/>
          <w:sz w:val="20"/>
          <w:szCs w:val="20"/>
        </w:rPr>
        <w:t>Objective</w:t>
      </w:r>
    </w:p>
    <w:p w14:paraId="502C1D6F" w14:textId="172C85AD" w:rsidR="006037E9" w:rsidRPr="00724C5F" w:rsidRDefault="00C21A87" w:rsidP="007055A8">
      <w:pPr>
        <w:pStyle w:val="BodyText"/>
        <w:spacing w:after="0" w:line="16" w:lineRule="atLeast"/>
        <w:rPr>
          <w:rFonts w:ascii="Times New Roman" w:hAnsi="Times New Roman" w:cs="Times New Roman"/>
          <w:szCs w:val="20"/>
        </w:rPr>
      </w:pPr>
      <w:sdt>
        <w:sdtPr>
          <w:rPr>
            <w:rFonts w:ascii="Times New Roman" w:hAnsi="Times New Roman" w:cs="Times New Roman"/>
            <w:szCs w:val="20"/>
          </w:rPr>
          <w:id w:val="9459735"/>
          <w:placeholder>
            <w:docPart w:val="C2DF1BA411CAC544939462E993414B66"/>
          </w:placeholder>
        </w:sdtPr>
        <w:sdtEndPr/>
        <w:sdtContent>
          <w:r w:rsidR="00EA27A4" w:rsidRPr="00724C5F">
            <w:rPr>
              <w:rFonts w:ascii="Times New Roman" w:hAnsi="Times New Roman" w:cs="Times New Roman"/>
              <w:szCs w:val="20"/>
            </w:rPr>
            <w:t xml:space="preserve">To obtain a </w:t>
          </w:r>
          <w:r w:rsidR="00870740" w:rsidRPr="00724C5F">
            <w:rPr>
              <w:rFonts w:ascii="Times New Roman" w:hAnsi="Times New Roman" w:cs="Times New Roman"/>
              <w:szCs w:val="20"/>
            </w:rPr>
            <w:t xml:space="preserve">Full Stack </w:t>
          </w:r>
          <w:r w:rsidR="00DC37CD" w:rsidRPr="00724C5F">
            <w:rPr>
              <w:rFonts w:ascii="Times New Roman" w:hAnsi="Times New Roman" w:cs="Times New Roman"/>
              <w:szCs w:val="20"/>
            </w:rPr>
            <w:t>Software</w:t>
          </w:r>
          <w:r w:rsidR="00643FCE">
            <w:rPr>
              <w:rFonts w:ascii="Times New Roman" w:hAnsi="Times New Roman" w:cs="Times New Roman"/>
              <w:szCs w:val="20"/>
            </w:rPr>
            <w:t xml:space="preserve"> E</w:t>
          </w:r>
          <w:r w:rsidR="00DB0CBB" w:rsidRPr="00724C5F">
            <w:rPr>
              <w:rFonts w:ascii="Times New Roman" w:hAnsi="Times New Roman" w:cs="Times New Roman"/>
              <w:szCs w:val="20"/>
            </w:rPr>
            <w:t xml:space="preserve">ngineer </w:t>
          </w:r>
          <w:r w:rsidR="00386FE9" w:rsidRPr="00724C5F">
            <w:rPr>
              <w:rFonts w:ascii="Times New Roman" w:hAnsi="Times New Roman" w:cs="Times New Roman"/>
              <w:szCs w:val="20"/>
            </w:rPr>
            <w:t xml:space="preserve">position that </w:t>
          </w:r>
          <w:r w:rsidR="00EA27A4" w:rsidRPr="00724C5F">
            <w:rPr>
              <w:rFonts w:ascii="Times New Roman" w:hAnsi="Times New Roman" w:cs="Times New Roman"/>
              <w:szCs w:val="20"/>
            </w:rPr>
            <w:t xml:space="preserve">will utilize my experience in the area of </w:t>
          </w:r>
          <w:r w:rsidR="00DC37CD" w:rsidRPr="00724C5F">
            <w:rPr>
              <w:rFonts w:ascii="Times New Roman" w:hAnsi="Times New Roman" w:cs="Times New Roman"/>
              <w:szCs w:val="20"/>
            </w:rPr>
            <w:t xml:space="preserve"> Software</w:t>
          </w:r>
          <w:r w:rsidR="00643FCE">
            <w:rPr>
              <w:rFonts w:ascii="Times New Roman" w:hAnsi="Times New Roman" w:cs="Times New Roman"/>
              <w:szCs w:val="20"/>
            </w:rPr>
            <w:t xml:space="preserve"> D</w:t>
          </w:r>
          <w:r w:rsidR="00EA27A4" w:rsidRPr="00724C5F">
            <w:rPr>
              <w:rFonts w:ascii="Times New Roman" w:hAnsi="Times New Roman" w:cs="Times New Roman"/>
              <w:szCs w:val="20"/>
            </w:rPr>
            <w:t>evelopment.</w:t>
          </w:r>
        </w:sdtContent>
      </w:sdt>
      <w:r w:rsidR="00CA2BBA" w:rsidRPr="00724C5F">
        <w:rPr>
          <w:rFonts w:ascii="Times New Roman" w:hAnsi="Times New Roman" w:cs="Times New Roman"/>
          <w:szCs w:val="20"/>
        </w:rPr>
        <w:br/>
      </w:r>
      <w:r w:rsidR="00F55270" w:rsidRPr="00724C5F">
        <w:rPr>
          <w:rFonts w:ascii="Times New Roman" w:hAnsi="Times New Roman" w:cs="Times New Roman"/>
          <w:szCs w:val="20"/>
        </w:rPr>
        <w:br/>
      </w:r>
      <w:r w:rsidR="006037E9" w:rsidRPr="00724C5F">
        <w:rPr>
          <w:rFonts w:ascii="Times New Roman" w:hAnsi="Times New Roman" w:cs="Times New Roman"/>
          <w:b/>
          <w:szCs w:val="20"/>
        </w:rPr>
        <w:t>Technical Skills</w:t>
      </w:r>
    </w:p>
    <w:p w14:paraId="5839FA8D" w14:textId="76998274" w:rsidR="00BC5510" w:rsidRPr="00724C5F" w:rsidRDefault="00BC5510" w:rsidP="00643FCE">
      <w:pPr>
        <w:pStyle w:val="BodyText"/>
        <w:numPr>
          <w:ilvl w:val="0"/>
          <w:numId w:val="24"/>
        </w:numPr>
        <w:spacing w:after="0" w:line="16" w:lineRule="atLeast"/>
        <w:rPr>
          <w:rFonts w:ascii="Times New Roman" w:hAnsi="Times New Roman" w:cs="Times New Roman"/>
          <w:b/>
          <w:szCs w:val="20"/>
        </w:rPr>
      </w:pPr>
      <w:r w:rsidRPr="00724C5F">
        <w:rPr>
          <w:rFonts w:ascii="Times New Roman" w:hAnsi="Times New Roman" w:cs="Times New Roman"/>
          <w:szCs w:val="20"/>
        </w:rPr>
        <w:t>Client-Side Web Development: HTML</w:t>
      </w:r>
      <w:r w:rsidR="00CA2BBA" w:rsidRPr="00724C5F">
        <w:rPr>
          <w:rFonts w:ascii="Times New Roman" w:hAnsi="Times New Roman" w:cs="Times New Roman"/>
          <w:szCs w:val="20"/>
        </w:rPr>
        <w:t xml:space="preserve">5, CSS3, JavaScript, </w:t>
      </w:r>
      <w:r w:rsidR="00DC4138" w:rsidRPr="00724C5F">
        <w:rPr>
          <w:rFonts w:ascii="Times New Roman" w:hAnsi="Times New Roman" w:cs="Times New Roman"/>
          <w:szCs w:val="20"/>
        </w:rPr>
        <w:t xml:space="preserve">JQuery, </w:t>
      </w:r>
      <w:r w:rsidR="00CA2BBA" w:rsidRPr="00724C5F">
        <w:rPr>
          <w:rFonts w:ascii="Times New Roman" w:hAnsi="Times New Roman" w:cs="Times New Roman"/>
          <w:szCs w:val="20"/>
        </w:rPr>
        <w:t>AJAX, DOM,</w:t>
      </w:r>
      <w:r w:rsidR="00DC4138" w:rsidRPr="00724C5F">
        <w:rPr>
          <w:rFonts w:ascii="Times New Roman" w:hAnsi="Times New Roman" w:cs="Times New Roman"/>
          <w:szCs w:val="20"/>
        </w:rPr>
        <w:t xml:space="preserve"> Responsive Design.</w:t>
      </w:r>
    </w:p>
    <w:p w14:paraId="434DCBA3" w14:textId="1BC8BE13" w:rsidR="00BC5510" w:rsidRPr="00724C5F" w:rsidRDefault="00BC5510" w:rsidP="00643FCE">
      <w:pPr>
        <w:pStyle w:val="BodyText"/>
        <w:numPr>
          <w:ilvl w:val="0"/>
          <w:numId w:val="24"/>
        </w:numPr>
        <w:spacing w:after="0" w:line="16" w:lineRule="atLeast"/>
        <w:rPr>
          <w:rFonts w:ascii="Times New Roman" w:hAnsi="Times New Roman" w:cs="Times New Roman"/>
          <w:szCs w:val="20"/>
        </w:rPr>
      </w:pPr>
      <w:r w:rsidRPr="00724C5F">
        <w:rPr>
          <w:rFonts w:ascii="Times New Roman" w:hAnsi="Times New Roman" w:cs="Times New Roman"/>
          <w:szCs w:val="20"/>
        </w:rPr>
        <w:t>Server-S</w:t>
      </w:r>
      <w:r w:rsidR="00B3265A" w:rsidRPr="00724C5F">
        <w:rPr>
          <w:rFonts w:ascii="Times New Roman" w:hAnsi="Times New Roman" w:cs="Times New Roman"/>
          <w:szCs w:val="20"/>
        </w:rPr>
        <w:t>ide Web Development: Node.js</w:t>
      </w:r>
      <w:r w:rsidR="00232051" w:rsidRPr="00724C5F">
        <w:rPr>
          <w:rFonts w:ascii="Times New Roman" w:hAnsi="Times New Roman" w:cs="Times New Roman"/>
          <w:szCs w:val="20"/>
        </w:rPr>
        <w:t>, Java</w:t>
      </w:r>
      <w:r w:rsidR="00432EE3" w:rsidRPr="00724C5F">
        <w:rPr>
          <w:rFonts w:ascii="Times New Roman" w:hAnsi="Times New Roman" w:cs="Times New Roman"/>
          <w:szCs w:val="20"/>
        </w:rPr>
        <w:t>,</w:t>
      </w:r>
      <w:r w:rsidR="00DF64D4" w:rsidRPr="00724C5F">
        <w:rPr>
          <w:rFonts w:ascii="Times New Roman" w:hAnsi="Times New Roman" w:cs="Times New Roman"/>
          <w:szCs w:val="20"/>
        </w:rPr>
        <w:t xml:space="preserve"> </w:t>
      </w:r>
      <w:r w:rsidR="00432EE3" w:rsidRPr="00724C5F">
        <w:rPr>
          <w:rFonts w:ascii="Times New Roman" w:hAnsi="Times New Roman" w:cs="Times New Roman"/>
          <w:szCs w:val="20"/>
        </w:rPr>
        <w:t>PHP</w:t>
      </w:r>
      <w:r w:rsidR="00674C05" w:rsidRPr="00724C5F">
        <w:rPr>
          <w:rFonts w:ascii="Times New Roman" w:hAnsi="Times New Roman" w:cs="Times New Roman"/>
          <w:szCs w:val="20"/>
        </w:rPr>
        <w:t>.</w:t>
      </w:r>
    </w:p>
    <w:p w14:paraId="1A2B1084" w14:textId="19C9E06D" w:rsidR="00674C05" w:rsidRPr="00724C5F" w:rsidRDefault="00674C05" w:rsidP="00643FCE">
      <w:pPr>
        <w:pStyle w:val="BodyText"/>
        <w:numPr>
          <w:ilvl w:val="0"/>
          <w:numId w:val="24"/>
        </w:numPr>
        <w:spacing w:after="0" w:line="16" w:lineRule="atLeast"/>
        <w:rPr>
          <w:rFonts w:ascii="Times New Roman" w:hAnsi="Times New Roman" w:cs="Times New Roman"/>
          <w:szCs w:val="20"/>
        </w:rPr>
      </w:pPr>
      <w:r w:rsidRPr="00724C5F">
        <w:rPr>
          <w:rFonts w:ascii="Times New Roman" w:hAnsi="Times New Roman" w:cs="Times New Roman"/>
          <w:szCs w:val="20"/>
        </w:rPr>
        <w:t>Database: MySQL</w:t>
      </w:r>
      <w:r w:rsidR="00E44937" w:rsidRPr="00724C5F">
        <w:rPr>
          <w:rFonts w:ascii="Times New Roman" w:hAnsi="Times New Roman" w:cs="Times New Roman"/>
          <w:szCs w:val="20"/>
        </w:rPr>
        <w:t>, Oracle</w:t>
      </w:r>
      <w:r w:rsidR="00383F9D" w:rsidRPr="00724C5F">
        <w:rPr>
          <w:rFonts w:ascii="Times New Roman" w:hAnsi="Times New Roman" w:cs="Times New Roman"/>
          <w:szCs w:val="20"/>
        </w:rPr>
        <w:t>,</w:t>
      </w:r>
      <w:r w:rsidR="0005770C" w:rsidRPr="00724C5F">
        <w:rPr>
          <w:rFonts w:ascii="Times New Roman" w:hAnsi="Times New Roman" w:cs="Times New Roman"/>
          <w:szCs w:val="20"/>
        </w:rPr>
        <w:t xml:space="preserve"> </w:t>
      </w:r>
      <w:r w:rsidR="00383F9D" w:rsidRPr="00724C5F">
        <w:rPr>
          <w:rFonts w:ascii="Times New Roman" w:hAnsi="Times New Roman" w:cs="Times New Roman"/>
          <w:szCs w:val="20"/>
        </w:rPr>
        <w:t>Mongo DB</w:t>
      </w:r>
      <w:r w:rsidRPr="00724C5F">
        <w:rPr>
          <w:rFonts w:ascii="Times New Roman" w:hAnsi="Times New Roman" w:cs="Times New Roman"/>
          <w:szCs w:val="20"/>
        </w:rPr>
        <w:t>.</w:t>
      </w:r>
    </w:p>
    <w:p w14:paraId="1A8A12F2" w14:textId="4CE99943" w:rsidR="00BC5510" w:rsidRPr="00724C5F" w:rsidRDefault="00DC4138" w:rsidP="00643FCE">
      <w:pPr>
        <w:pStyle w:val="BodyText"/>
        <w:numPr>
          <w:ilvl w:val="0"/>
          <w:numId w:val="24"/>
        </w:numPr>
        <w:spacing w:after="0" w:line="16" w:lineRule="atLeast"/>
        <w:rPr>
          <w:rFonts w:ascii="Times New Roman" w:hAnsi="Times New Roman" w:cs="Times New Roman"/>
          <w:szCs w:val="20"/>
        </w:rPr>
      </w:pPr>
      <w:r w:rsidRPr="00724C5F">
        <w:rPr>
          <w:rFonts w:ascii="Times New Roman" w:hAnsi="Times New Roman" w:cs="Times New Roman"/>
          <w:szCs w:val="20"/>
        </w:rPr>
        <w:t>Libraries/Frameworks:</w:t>
      </w:r>
      <w:r w:rsidR="00AC1362" w:rsidRPr="00724C5F">
        <w:rPr>
          <w:rFonts w:ascii="Times New Roman" w:hAnsi="Times New Roman" w:cs="Times New Roman"/>
          <w:szCs w:val="20"/>
        </w:rPr>
        <w:t xml:space="preserve"> </w:t>
      </w:r>
      <w:r w:rsidRPr="00724C5F">
        <w:rPr>
          <w:rFonts w:ascii="Times New Roman" w:hAnsi="Times New Roman" w:cs="Times New Roman"/>
          <w:szCs w:val="20"/>
        </w:rPr>
        <w:t>Bootstrap, Backbone.js</w:t>
      </w:r>
      <w:r w:rsidR="00BC5510" w:rsidRPr="00724C5F">
        <w:rPr>
          <w:rFonts w:ascii="Times New Roman" w:hAnsi="Times New Roman" w:cs="Times New Roman"/>
          <w:szCs w:val="20"/>
        </w:rPr>
        <w:t xml:space="preserve">, </w:t>
      </w:r>
      <w:r w:rsidR="000C1CF5" w:rsidRPr="00724C5F">
        <w:rPr>
          <w:rFonts w:ascii="Times New Roman" w:hAnsi="Times New Roman" w:cs="Times New Roman"/>
          <w:szCs w:val="20"/>
        </w:rPr>
        <w:t>Angular.</w:t>
      </w:r>
      <w:r w:rsidR="00AC1362" w:rsidRPr="00724C5F">
        <w:rPr>
          <w:rFonts w:ascii="Times New Roman" w:hAnsi="Times New Roman" w:cs="Times New Roman"/>
          <w:szCs w:val="20"/>
        </w:rPr>
        <w:t>js</w:t>
      </w:r>
      <w:r w:rsidR="00CA2BBA" w:rsidRPr="00724C5F">
        <w:rPr>
          <w:rFonts w:ascii="Times New Roman" w:hAnsi="Times New Roman" w:cs="Times New Roman"/>
          <w:szCs w:val="20"/>
        </w:rPr>
        <w:t>, Ionic</w:t>
      </w:r>
      <w:r w:rsidR="0005770C" w:rsidRPr="00724C5F">
        <w:rPr>
          <w:rFonts w:ascii="Times New Roman" w:hAnsi="Times New Roman" w:cs="Times New Roman"/>
          <w:szCs w:val="20"/>
        </w:rPr>
        <w:t xml:space="preserve">, </w:t>
      </w:r>
      <w:r w:rsidR="00660EFB">
        <w:rPr>
          <w:rFonts w:ascii="Times New Roman" w:hAnsi="Times New Roman" w:cs="Times New Roman"/>
          <w:szCs w:val="20"/>
        </w:rPr>
        <w:t>React.</w:t>
      </w:r>
    </w:p>
    <w:p w14:paraId="0C6A2CC1" w14:textId="587DCD37" w:rsidR="00BC5510" w:rsidRPr="00724C5F" w:rsidRDefault="00BC5510" w:rsidP="00643FCE">
      <w:pPr>
        <w:pStyle w:val="BodyText"/>
        <w:numPr>
          <w:ilvl w:val="0"/>
          <w:numId w:val="24"/>
        </w:numPr>
        <w:spacing w:after="0" w:line="16" w:lineRule="atLeast"/>
        <w:rPr>
          <w:rFonts w:ascii="Times New Roman" w:hAnsi="Times New Roman" w:cs="Times New Roman"/>
          <w:szCs w:val="20"/>
        </w:rPr>
      </w:pPr>
      <w:r w:rsidRPr="00724C5F">
        <w:rPr>
          <w:rFonts w:ascii="Times New Roman" w:hAnsi="Times New Roman" w:cs="Times New Roman"/>
          <w:szCs w:val="20"/>
        </w:rPr>
        <w:t>Methodologies: Agile</w:t>
      </w:r>
      <w:r w:rsidR="002D0F4F">
        <w:rPr>
          <w:rFonts w:ascii="Times New Roman" w:hAnsi="Times New Roman" w:cs="Times New Roman"/>
          <w:szCs w:val="20"/>
        </w:rPr>
        <w:t>.</w:t>
      </w:r>
    </w:p>
    <w:p w14:paraId="60439598" w14:textId="674B8D6F" w:rsidR="00BC5510" w:rsidRDefault="00BC5510" w:rsidP="00643FCE">
      <w:pPr>
        <w:pStyle w:val="BodyText"/>
        <w:numPr>
          <w:ilvl w:val="0"/>
          <w:numId w:val="24"/>
        </w:numPr>
        <w:spacing w:after="0" w:line="16" w:lineRule="atLeast"/>
        <w:rPr>
          <w:rFonts w:ascii="Times New Roman" w:hAnsi="Times New Roman" w:cs="Times New Roman"/>
          <w:szCs w:val="20"/>
        </w:rPr>
      </w:pPr>
      <w:r w:rsidRPr="00724C5F">
        <w:rPr>
          <w:rFonts w:ascii="Times New Roman" w:hAnsi="Times New Roman" w:cs="Times New Roman"/>
          <w:szCs w:val="20"/>
        </w:rPr>
        <w:t>Debugging Tools: Developer Toolbar(Firefox/Chrome/IE), Firebug, HTTP Watch</w:t>
      </w:r>
      <w:r w:rsidR="002D0F4F">
        <w:rPr>
          <w:rFonts w:ascii="Times New Roman" w:hAnsi="Times New Roman" w:cs="Times New Roman"/>
          <w:szCs w:val="20"/>
        </w:rPr>
        <w:t>.</w:t>
      </w:r>
    </w:p>
    <w:p w14:paraId="0B6D9ED4" w14:textId="4A16C9E1" w:rsidR="0005150E" w:rsidRDefault="0005150E" w:rsidP="00643FCE">
      <w:pPr>
        <w:pStyle w:val="BodyText"/>
        <w:numPr>
          <w:ilvl w:val="0"/>
          <w:numId w:val="24"/>
        </w:numPr>
        <w:spacing w:after="0" w:line="16" w:lineRule="atLeast"/>
        <w:rPr>
          <w:rFonts w:ascii="Times New Roman" w:hAnsi="Times New Roman" w:cs="Times New Roman"/>
          <w:szCs w:val="20"/>
        </w:rPr>
      </w:pPr>
      <w:r>
        <w:rPr>
          <w:rFonts w:ascii="Times New Roman" w:hAnsi="Times New Roman" w:cs="Times New Roman"/>
          <w:szCs w:val="20"/>
        </w:rPr>
        <w:t>Operat</w:t>
      </w:r>
      <w:r w:rsidR="002D0F4F">
        <w:rPr>
          <w:rFonts w:ascii="Times New Roman" w:hAnsi="Times New Roman" w:cs="Times New Roman"/>
          <w:szCs w:val="20"/>
        </w:rPr>
        <w:t>ing Systems: Windows, Linux, OS-X.</w:t>
      </w:r>
    </w:p>
    <w:p w14:paraId="71A96AA8" w14:textId="40DBF1BD" w:rsidR="0005150E" w:rsidRPr="0005150E" w:rsidRDefault="0005150E" w:rsidP="00643FCE">
      <w:pPr>
        <w:pStyle w:val="BodyText"/>
        <w:numPr>
          <w:ilvl w:val="0"/>
          <w:numId w:val="24"/>
        </w:numPr>
        <w:spacing w:after="0" w:line="16" w:lineRule="atLeast"/>
        <w:rPr>
          <w:rFonts w:ascii="Times New Roman" w:hAnsi="Times New Roman" w:cs="Times New Roman"/>
          <w:szCs w:val="20"/>
        </w:rPr>
      </w:pPr>
      <w:r>
        <w:rPr>
          <w:rFonts w:ascii="Times New Roman" w:eastAsiaTheme="minorHAnsi" w:hAnsi="Times New Roman" w:cs="Times New Roman"/>
          <w:color w:val="222222"/>
          <w:szCs w:val="20"/>
        </w:rPr>
        <w:t xml:space="preserve">Version management: </w:t>
      </w:r>
      <w:r w:rsidRPr="00724C5F">
        <w:rPr>
          <w:rFonts w:ascii="Times New Roman" w:eastAsiaTheme="minorHAnsi" w:hAnsi="Times New Roman" w:cs="Times New Roman"/>
          <w:color w:val="222222"/>
          <w:szCs w:val="20"/>
        </w:rPr>
        <w:t xml:space="preserve"> </w:t>
      </w:r>
      <w:r w:rsidRPr="00C44F13">
        <w:rPr>
          <w:rFonts w:ascii="Times New Roman" w:eastAsiaTheme="minorHAnsi" w:hAnsi="Times New Roman" w:cs="Times New Roman"/>
          <w:color w:val="222222"/>
          <w:szCs w:val="20"/>
        </w:rPr>
        <w:t>SVG,</w:t>
      </w:r>
      <w:r>
        <w:rPr>
          <w:rFonts w:ascii="Times New Roman" w:eastAsiaTheme="minorHAnsi" w:hAnsi="Times New Roman" w:cs="Times New Roman"/>
          <w:b/>
          <w:color w:val="222222"/>
          <w:szCs w:val="20"/>
        </w:rPr>
        <w:t xml:space="preserve"> </w:t>
      </w:r>
      <w:r w:rsidRPr="00643FCE">
        <w:rPr>
          <w:rFonts w:ascii="Times New Roman" w:eastAsiaTheme="minorHAnsi" w:hAnsi="Times New Roman" w:cs="Times New Roman"/>
          <w:color w:val="222222"/>
          <w:szCs w:val="20"/>
        </w:rPr>
        <w:t>Git.</w:t>
      </w:r>
    </w:p>
    <w:p w14:paraId="58F9450D" w14:textId="19EE4E57" w:rsidR="00043704" w:rsidRDefault="00CA2BBA" w:rsidP="00643FCE">
      <w:pPr>
        <w:pStyle w:val="BodyText"/>
        <w:numPr>
          <w:ilvl w:val="0"/>
          <w:numId w:val="24"/>
        </w:numPr>
        <w:spacing w:after="0" w:line="16" w:lineRule="atLeast"/>
        <w:rPr>
          <w:rFonts w:ascii="Times New Roman" w:hAnsi="Times New Roman" w:cs="Times New Roman"/>
          <w:szCs w:val="20"/>
        </w:rPr>
      </w:pPr>
      <w:r w:rsidRPr="00724C5F">
        <w:rPr>
          <w:rFonts w:ascii="Times New Roman" w:hAnsi="Times New Roman" w:cs="Times New Roman"/>
          <w:szCs w:val="20"/>
        </w:rPr>
        <w:t xml:space="preserve">Others: </w:t>
      </w:r>
      <w:r w:rsidR="0005150E">
        <w:rPr>
          <w:rFonts w:ascii="Times New Roman" w:hAnsi="Times New Roman" w:cs="Times New Roman"/>
          <w:szCs w:val="20"/>
        </w:rPr>
        <w:t>REST, MVC</w:t>
      </w:r>
      <w:r w:rsidR="000E30B7" w:rsidRPr="00724C5F">
        <w:rPr>
          <w:rFonts w:ascii="Times New Roman" w:hAnsi="Times New Roman" w:cs="Times New Roman"/>
          <w:szCs w:val="20"/>
        </w:rPr>
        <w:t>,</w:t>
      </w:r>
      <w:r w:rsidR="00BC5510" w:rsidRPr="00724C5F">
        <w:rPr>
          <w:rFonts w:ascii="Times New Roman" w:hAnsi="Times New Roman" w:cs="Times New Roman"/>
          <w:szCs w:val="20"/>
        </w:rPr>
        <w:t xml:space="preserve"> Express.js</w:t>
      </w:r>
      <w:r w:rsidR="00DC4138" w:rsidRPr="00724C5F">
        <w:rPr>
          <w:rFonts w:ascii="Times New Roman" w:hAnsi="Times New Roman" w:cs="Times New Roman"/>
          <w:szCs w:val="20"/>
        </w:rPr>
        <w:t>, Performance optimization</w:t>
      </w:r>
      <w:r w:rsidR="00043704">
        <w:rPr>
          <w:rFonts w:ascii="Times New Roman" w:hAnsi="Times New Roman" w:cs="Times New Roman"/>
          <w:szCs w:val="20"/>
        </w:rPr>
        <w:t>.</w:t>
      </w:r>
    </w:p>
    <w:p w14:paraId="6537CC07" w14:textId="215AFC31" w:rsidR="008D1114" w:rsidRPr="00724C5F" w:rsidRDefault="008D1114" w:rsidP="008D1114">
      <w:pPr>
        <w:shd w:val="clear" w:color="auto" w:fill="FFFFFF"/>
        <w:rPr>
          <w:rFonts w:ascii="Times New Roman" w:hAnsi="Times New Roman" w:cs="Times New Roman"/>
        </w:rPr>
      </w:pPr>
    </w:p>
    <w:p w14:paraId="21DAEA68" w14:textId="77777777" w:rsidR="008D1114" w:rsidRPr="00724C5F" w:rsidRDefault="00BE4B14" w:rsidP="008D1114">
      <w:pPr>
        <w:shd w:val="clear" w:color="auto" w:fill="FFFFFF"/>
        <w:rPr>
          <w:rFonts w:ascii="Times New Roman" w:hAnsi="Times New Roman" w:cs="Times New Roman"/>
          <w:b/>
          <w:color w:val="222222"/>
          <w:sz w:val="22"/>
        </w:rPr>
      </w:pPr>
      <w:r w:rsidRPr="00724C5F">
        <w:rPr>
          <w:rFonts w:ascii="Times New Roman" w:hAnsi="Times New Roman" w:cs="Times New Roman"/>
          <w:b/>
          <w:szCs w:val="20"/>
        </w:rPr>
        <w:t>Education</w:t>
      </w:r>
    </w:p>
    <w:p w14:paraId="3439E3CF" w14:textId="6D36946A" w:rsidR="00DC7B96" w:rsidRPr="005E0623" w:rsidRDefault="00DC7B96" w:rsidP="008D1114">
      <w:pPr>
        <w:shd w:val="clear" w:color="auto" w:fill="FFFFFF"/>
        <w:rPr>
          <w:rFonts w:ascii="Times New Roman" w:hAnsi="Times New Roman" w:cs="Times New Roman"/>
          <w:szCs w:val="20"/>
        </w:rPr>
      </w:pPr>
      <w:r w:rsidRPr="005E0623">
        <w:rPr>
          <w:rFonts w:ascii="Times New Roman" w:hAnsi="Times New Roman" w:cs="Times New Roman"/>
          <w:szCs w:val="20"/>
        </w:rPr>
        <w:t>Santa Clara University, Santa Clara, CA</w:t>
      </w:r>
      <w:r w:rsidR="002D0F4F">
        <w:rPr>
          <w:rFonts w:ascii="Times New Roman" w:hAnsi="Times New Roman" w:cs="Times New Roman"/>
          <w:szCs w:val="20"/>
        </w:rPr>
        <w:t>.</w:t>
      </w:r>
    </w:p>
    <w:p w14:paraId="1542B06A" w14:textId="61E893C0" w:rsidR="00DC7B96" w:rsidRPr="00724C5F" w:rsidRDefault="00643FCE" w:rsidP="008D1114">
      <w:pPr>
        <w:shd w:val="clear" w:color="auto" w:fill="FFFFFF"/>
        <w:rPr>
          <w:rFonts w:ascii="Times New Roman" w:hAnsi="Times New Roman" w:cs="Times New Roman"/>
          <w:szCs w:val="20"/>
        </w:rPr>
      </w:pPr>
      <w:r>
        <w:rPr>
          <w:rFonts w:ascii="Times New Roman" w:hAnsi="Times New Roman" w:cs="Times New Roman"/>
          <w:b/>
          <w:szCs w:val="20"/>
        </w:rPr>
        <w:t>Masters in Computer S</w:t>
      </w:r>
      <w:r w:rsidR="00175CE5" w:rsidRPr="005E0623">
        <w:rPr>
          <w:rFonts w:ascii="Times New Roman" w:hAnsi="Times New Roman" w:cs="Times New Roman"/>
          <w:b/>
          <w:szCs w:val="20"/>
        </w:rPr>
        <w:t>cience and Engineering</w:t>
      </w:r>
      <w:r w:rsidR="00DC7B96" w:rsidRPr="00724C5F">
        <w:rPr>
          <w:rFonts w:ascii="Times New Roman" w:hAnsi="Times New Roman" w:cs="Times New Roman"/>
          <w:szCs w:val="20"/>
        </w:rPr>
        <w:t xml:space="preserve">, Expected </w:t>
      </w:r>
      <w:r>
        <w:rPr>
          <w:rFonts w:ascii="Times New Roman" w:hAnsi="Times New Roman" w:cs="Times New Roman"/>
          <w:b/>
          <w:szCs w:val="20"/>
        </w:rPr>
        <w:t>June</w:t>
      </w:r>
      <w:r w:rsidR="00DC7B96" w:rsidRPr="00724C5F">
        <w:rPr>
          <w:rFonts w:ascii="Times New Roman" w:hAnsi="Times New Roman" w:cs="Times New Roman"/>
          <w:b/>
          <w:szCs w:val="20"/>
        </w:rPr>
        <w:t xml:space="preserve"> 2017</w:t>
      </w:r>
      <w:r w:rsidR="002D0F4F">
        <w:rPr>
          <w:rFonts w:ascii="Times New Roman" w:hAnsi="Times New Roman" w:cs="Times New Roman"/>
          <w:b/>
          <w:szCs w:val="20"/>
        </w:rPr>
        <w:t>.</w:t>
      </w:r>
    </w:p>
    <w:p w14:paraId="2371729C" w14:textId="0A650C4B" w:rsidR="00175CE5" w:rsidRPr="00724C5F" w:rsidRDefault="00DC7B96" w:rsidP="008D1114">
      <w:pPr>
        <w:shd w:val="clear" w:color="auto" w:fill="FFFFFF"/>
        <w:rPr>
          <w:rFonts w:ascii="Times New Roman" w:hAnsi="Times New Roman" w:cs="Times New Roman"/>
          <w:szCs w:val="20"/>
        </w:rPr>
      </w:pPr>
      <w:r w:rsidRPr="00724C5F">
        <w:rPr>
          <w:rFonts w:ascii="Times New Roman" w:hAnsi="Times New Roman" w:cs="Times New Roman"/>
          <w:szCs w:val="20"/>
        </w:rPr>
        <w:t>Major GPA: 3.6 Overall: 3.46</w:t>
      </w:r>
      <w:r w:rsidR="004F0685" w:rsidRPr="00724C5F">
        <w:rPr>
          <w:rFonts w:ascii="Times New Roman" w:hAnsi="Times New Roman" w:cs="Times New Roman"/>
          <w:szCs w:val="20"/>
        </w:rPr>
        <w:t xml:space="preserve"> </w:t>
      </w:r>
    </w:p>
    <w:p w14:paraId="262236F8" w14:textId="77777777" w:rsidR="00724C5F" w:rsidRPr="005E0623" w:rsidRDefault="00724C5F" w:rsidP="00DC7B96">
      <w:pPr>
        <w:spacing w:line="16" w:lineRule="atLeast"/>
        <w:rPr>
          <w:rFonts w:ascii="Times New Roman" w:hAnsi="Times New Roman" w:cs="Times New Roman"/>
          <w:color w:val="222222"/>
          <w:sz w:val="22"/>
        </w:rPr>
      </w:pPr>
    </w:p>
    <w:p w14:paraId="60DEEA32" w14:textId="77777777" w:rsidR="00DC7B96" w:rsidRPr="005E0623" w:rsidRDefault="00DC7B96" w:rsidP="00DC7B96">
      <w:pPr>
        <w:spacing w:line="16" w:lineRule="atLeast"/>
        <w:rPr>
          <w:rFonts w:ascii="Times New Roman" w:hAnsi="Times New Roman" w:cs="Times New Roman"/>
          <w:szCs w:val="20"/>
        </w:rPr>
      </w:pPr>
      <w:r w:rsidRPr="005E0623">
        <w:rPr>
          <w:rFonts w:ascii="Times New Roman" w:hAnsi="Times New Roman" w:cs="Times New Roman"/>
          <w:szCs w:val="20"/>
        </w:rPr>
        <w:t>Visvesvaraya Technological University, India.</w:t>
      </w:r>
    </w:p>
    <w:p w14:paraId="1D430BA8" w14:textId="327926A9" w:rsidR="00DC7B96" w:rsidRPr="005E0623" w:rsidRDefault="005E0623" w:rsidP="00CA2BBA">
      <w:pPr>
        <w:spacing w:line="16" w:lineRule="atLeast"/>
        <w:rPr>
          <w:rFonts w:ascii="Times New Roman" w:hAnsi="Times New Roman" w:cs="Times New Roman"/>
          <w:b/>
          <w:szCs w:val="20"/>
        </w:rPr>
      </w:pPr>
      <w:r w:rsidRPr="005E0623">
        <w:rPr>
          <w:rFonts w:ascii="Times New Roman" w:hAnsi="Times New Roman" w:cs="Times New Roman"/>
          <w:b/>
          <w:szCs w:val="20"/>
        </w:rPr>
        <w:t>Bachelors of</w:t>
      </w:r>
      <w:r w:rsidR="004F0685" w:rsidRPr="005E0623">
        <w:rPr>
          <w:rFonts w:ascii="Times New Roman" w:hAnsi="Times New Roman" w:cs="Times New Roman"/>
          <w:b/>
          <w:szCs w:val="20"/>
        </w:rPr>
        <w:t xml:space="preserve"> Technology in Electronics and Commu</w:t>
      </w:r>
      <w:r w:rsidR="00DC7B96" w:rsidRPr="005E0623">
        <w:rPr>
          <w:rFonts w:ascii="Times New Roman" w:hAnsi="Times New Roman" w:cs="Times New Roman"/>
          <w:b/>
          <w:szCs w:val="20"/>
        </w:rPr>
        <w:t>nication Engineering, July 2011</w:t>
      </w:r>
      <w:r w:rsidR="002D0F4F">
        <w:rPr>
          <w:rFonts w:ascii="Times New Roman" w:hAnsi="Times New Roman" w:cs="Times New Roman"/>
          <w:b/>
          <w:szCs w:val="20"/>
        </w:rPr>
        <w:t>.</w:t>
      </w:r>
    </w:p>
    <w:p w14:paraId="64E6A5C9" w14:textId="56B4604A" w:rsidR="004F0685" w:rsidRPr="00724C5F" w:rsidRDefault="00DC7B96" w:rsidP="00CA2BBA">
      <w:pPr>
        <w:spacing w:line="16" w:lineRule="atLeast"/>
        <w:rPr>
          <w:rFonts w:ascii="Times New Roman" w:hAnsi="Times New Roman" w:cs="Times New Roman"/>
          <w:szCs w:val="20"/>
        </w:rPr>
      </w:pPr>
      <w:r w:rsidRPr="00724C5F">
        <w:rPr>
          <w:rFonts w:ascii="Times New Roman" w:hAnsi="Times New Roman" w:cs="Times New Roman"/>
          <w:szCs w:val="20"/>
        </w:rPr>
        <w:t>GPA: 3.5</w:t>
      </w:r>
      <w:r w:rsidR="004F0685" w:rsidRPr="00724C5F">
        <w:rPr>
          <w:rFonts w:ascii="Times New Roman" w:hAnsi="Times New Roman" w:cs="Times New Roman"/>
          <w:szCs w:val="20"/>
        </w:rPr>
        <w:t xml:space="preserve"> </w:t>
      </w:r>
    </w:p>
    <w:p w14:paraId="09A3A1C9" w14:textId="19D95721" w:rsidR="00724C5F" w:rsidRPr="00DC1658" w:rsidRDefault="00724C5F" w:rsidP="00DC1658">
      <w:pPr>
        <w:spacing w:line="16" w:lineRule="atLeast"/>
        <w:rPr>
          <w:rStyle w:val="Hyperlink"/>
          <w:rFonts w:ascii="Times New Roman" w:hAnsi="Times New Roman" w:cs="Times New Roman"/>
          <w:b/>
          <w:color w:val="auto"/>
          <w:szCs w:val="20"/>
          <w:u w:val="none"/>
        </w:rPr>
      </w:pPr>
    </w:p>
    <w:p w14:paraId="3BF5EF58" w14:textId="24E3D560" w:rsidR="005E46BB" w:rsidRDefault="00DC7B96" w:rsidP="005E46BB">
      <w:pPr>
        <w:spacing w:line="16" w:lineRule="atLeast"/>
        <w:rPr>
          <w:rFonts w:ascii="Times New Roman" w:hAnsi="Times New Roman" w:cs="Times New Roman"/>
          <w:b/>
          <w:szCs w:val="20"/>
        </w:rPr>
      </w:pPr>
      <w:r w:rsidRPr="00724C5F">
        <w:rPr>
          <w:rFonts w:ascii="Times New Roman" w:hAnsi="Times New Roman" w:cs="Times New Roman"/>
          <w:b/>
          <w:szCs w:val="20"/>
        </w:rPr>
        <w:t>Experience</w:t>
      </w:r>
    </w:p>
    <w:p w14:paraId="561ED8B2" w14:textId="7569EF23" w:rsidR="00682BFE" w:rsidRDefault="00682BFE" w:rsidP="005E46BB">
      <w:pPr>
        <w:spacing w:line="16" w:lineRule="atLeast"/>
        <w:rPr>
          <w:rFonts w:ascii="Times New Roman" w:hAnsi="Times New Roman" w:cs="Times New Roman"/>
          <w:b/>
          <w:szCs w:val="20"/>
        </w:rPr>
      </w:pPr>
    </w:p>
    <w:p w14:paraId="7C07FEF5" w14:textId="50261682" w:rsidR="00682BFE" w:rsidRDefault="00682BFE" w:rsidP="005E46BB">
      <w:pPr>
        <w:spacing w:line="16" w:lineRule="atLeast"/>
        <w:rPr>
          <w:rFonts w:ascii="Times New Roman" w:hAnsi="Times New Roman" w:cs="Times New Roman"/>
          <w:szCs w:val="20"/>
        </w:rPr>
      </w:pPr>
      <w:r w:rsidRPr="00643FCE">
        <w:rPr>
          <w:rFonts w:ascii="Times New Roman" w:hAnsi="Times New Roman" w:cs="Times New Roman"/>
          <w:szCs w:val="20"/>
        </w:rPr>
        <w:t>Frugal Innovation Lab – Santa Clara University</w:t>
      </w:r>
      <w:r w:rsidR="00C44234">
        <w:rPr>
          <w:rFonts w:ascii="Times New Roman" w:hAnsi="Times New Roman" w:cs="Times New Roman"/>
          <w:b/>
          <w:szCs w:val="20"/>
        </w:rPr>
        <w:t xml:space="preserve">, </w:t>
      </w:r>
      <w:r w:rsidR="00C44234" w:rsidRPr="00C44234">
        <w:rPr>
          <w:rFonts w:ascii="Times New Roman" w:hAnsi="Times New Roman" w:cs="Times New Roman"/>
          <w:szCs w:val="20"/>
        </w:rPr>
        <w:t>Santa Clara, CA, USA</w:t>
      </w:r>
      <w:r w:rsidR="00C44234">
        <w:rPr>
          <w:rFonts w:ascii="Times New Roman" w:hAnsi="Times New Roman" w:cs="Times New Roman"/>
          <w:b/>
          <w:szCs w:val="20"/>
        </w:rPr>
        <w:t xml:space="preserve"> </w:t>
      </w:r>
      <w:r w:rsidR="00C44234">
        <w:rPr>
          <w:rFonts w:ascii="Times New Roman" w:hAnsi="Times New Roman" w:cs="Times New Roman"/>
          <w:b/>
          <w:szCs w:val="20"/>
        </w:rPr>
        <w:tab/>
      </w:r>
      <w:r w:rsidR="00C44234">
        <w:rPr>
          <w:rFonts w:ascii="Times New Roman" w:hAnsi="Times New Roman" w:cs="Times New Roman"/>
          <w:b/>
          <w:szCs w:val="20"/>
        </w:rPr>
        <w:tab/>
      </w:r>
      <w:r w:rsidR="00C44234">
        <w:rPr>
          <w:rFonts w:ascii="Times New Roman" w:hAnsi="Times New Roman" w:cs="Times New Roman"/>
          <w:b/>
          <w:szCs w:val="20"/>
        </w:rPr>
        <w:tab/>
      </w:r>
      <w:r w:rsidR="00C44234">
        <w:rPr>
          <w:rFonts w:ascii="Times New Roman" w:hAnsi="Times New Roman" w:cs="Times New Roman"/>
          <w:b/>
          <w:szCs w:val="20"/>
        </w:rPr>
        <w:tab/>
      </w:r>
      <w:r w:rsidR="00C44234" w:rsidRPr="00C44234">
        <w:rPr>
          <w:rFonts w:ascii="Times New Roman" w:hAnsi="Times New Roman" w:cs="Times New Roman"/>
          <w:szCs w:val="20"/>
        </w:rPr>
        <w:t>2015-2016</w:t>
      </w:r>
    </w:p>
    <w:p w14:paraId="42C38A6A" w14:textId="38AE1B9C" w:rsidR="00C44234" w:rsidRDefault="00C44234" w:rsidP="005E46BB">
      <w:pPr>
        <w:spacing w:line="16" w:lineRule="atLeast"/>
        <w:rPr>
          <w:rFonts w:ascii="Times New Roman" w:hAnsi="Times New Roman" w:cs="Times New Roman"/>
          <w:b/>
          <w:szCs w:val="20"/>
        </w:rPr>
      </w:pPr>
      <w:r>
        <w:rPr>
          <w:rFonts w:ascii="Times New Roman" w:hAnsi="Times New Roman" w:cs="Times New Roman"/>
          <w:b/>
          <w:szCs w:val="20"/>
        </w:rPr>
        <w:t xml:space="preserve">Full Stack Developer for Web sites and Mobile App </w:t>
      </w:r>
    </w:p>
    <w:p w14:paraId="0A65F73B" w14:textId="2132CFF6" w:rsidR="00C44234" w:rsidRPr="00724C5F" w:rsidRDefault="00C44234" w:rsidP="00C44234">
      <w:pPr>
        <w:spacing w:line="16" w:lineRule="atLeast"/>
        <w:rPr>
          <w:rFonts w:ascii="Times New Roman" w:hAnsi="Times New Roman" w:cs="Times New Roman"/>
          <w:szCs w:val="20"/>
        </w:rPr>
      </w:pPr>
    </w:p>
    <w:p w14:paraId="3C2A8AEA" w14:textId="2618AA88" w:rsidR="00C44234" w:rsidRPr="00643FCE" w:rsidRDefault="00C44234"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 xml:space="preserve">Developed Hybrid Mobile app </w:t>
      </w:r>
      <w:r w:rsidR="00520634" w:rsidRPr="00643FCE">
        <w:rPr>
          <w:rFonts w:ascii="Times New Roman" w:hAnsi="Times New Roman" w:cs="Times New Roman"/>
          <w:szCs w:val="20"/>
        </w:rPr>
        <w:t xml:space="preserve">and Web site </w:t>
      </w:r>
      <w:r w:rsidRPr="00643FCE">
        <w:rPr>
          <w:rFonts w:ascii="Times New Roman" w:hAnsi="Times New Roman" w:cs="Times New Roman"/>
          <w:szCs w:val="20"/>
        </w:rPr>
        <w:t xml:space="preserve">for sparrow mobiles and Health Right 360 </w:t>
      </w:r>
    </w:p>
    <w:p w14:paraId="58350CB5" w14:textId="334D5B15" w:rsidR="00C44234" w:rsidRPr="00643FCE" w:rsidRDefault="00C44234"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Involved in Designing and styling for web pages and mobile app.</w:t>
      </w:r>
    </w:p>
    <w:p w14:paraId="39AC0FD1" w14:textId="3C51578F" w:rsidR="00C44234" w:rsidRPr="00643FCE" w:rsidRDefault="00C44234"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Involved in analysis, designing, coding, testing and integrating client side with service side.</w:t>
      </w:r>
    </w:p>
    <w:p w14:paraId="5FB19FEE" w14:textId="0250F6D9" w:rsidR="00C44234" w:rsidRPr="00643FCE" w:rsidRDefault="00C44234"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Involved in creating</w:t>
      </w:r>
      <w:r w:rsidR="00655802">
        <w:rPr>
          <w:rFonts w:ascii="Times New Roman" w:hAnsi="Times New Roman" w:cs="Times New Roman"/>
          <w:szCs w:val="20"/>
        </w:rPr>
        <w:t xml:space="preserve"> the </w:t>
      </w:r>
      <w:r w:rsidRPr="00643FCE">
        <w:rPr>
          <w:rFonts w:ascii="Times New Roman" w:hAnsi="Times New Roman" w:cs="Times New Roman"/>
          <w:szCs w:val="20"/>
        </w:rPr>
        <w:t xml:space="preserve"> local notification of the app.</w:t>
      </w:r>
    </w:p>
    <w:p w14:paraId="1798EA95" w14:textId="6CCCE92C" w:rsidR="00C44234" w:rsidRPr="00643FCE" w:rsidRDefault="00C44234"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 xml:space="preserve">Created database for web site and </w:t>
      </w:r>
      <w:r w:rsidR="003C6DE8" w:rsidRPr="00643FCE">
        <w:rPr>
          <w:rFonts w:ascii="Times New Roman" w:hAnsi="Times New Roman" w:cs="Times New Roman"/>
          <w:szCs w:val="20"/>
        </w:rPr>
        <w:t xml:space="preserve">for </w:t>
      </w:r>
      <w:r w:rsidR="002D0F4F">
        <w:rPr>
          <w:rFonts w:ascii="Times New Roman" w:hAnsi="Times New Roman" w:cs="Times New Roman"/>
          <w:szCs w:val="20"/>
        </w:rPr>
        <w:t xml:space="preserve">the </w:t>
      </w:r>
      <w:r w:rsidR="003C6DE8" w:rsidRPr="00643FCE">
        <w:rPr>
          <w:rFonts w:ascii="Times New Roman" w:hAnsi="Times New Roman" w:cs="Times New Roman"/>
          <w:szCs w:val="20"/>
        </w:rPr>
        <w:t>mobile app.</w:t>
      </w:r>
    </w:p>
    <w:p w14:paraId="322443E6" w14:textId="21E26D85" w:rsidR="003C6DE8" w:rsidRPr="00643FCE" w:rsidRDefault="003C6DE8"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Optimized user experience by re-styling according to client requirements.</w:t>
      </w:r>
    </w:p>
    <w:p w14:paraId="1DFF5937" w14:textId="096C48C1" w:rsidR="003C6DE8" w:rsidRPr="00643FCE" w:rsidRDefault="003C6DE8"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 xml:space="preserve">Refactoring code. </w:t>
      </w:r>
    </w:p>
    <w:p w14:paraId="2561321D" w14:textId="10A66A15" w:rsidR="00C44234" w:rsidRPr="00643FCE" w:rsidRDefault="00C44234" w:rsidP="00C44234">
      <w:pPr>
        <w:pStyle w:val="ListParagraph"/>
        <w:numPr>
          <w:ilvl w:val="0"/>
          <w:numId w:val="23"/>
        </w:numPr>
        <w:spacing w:line="16" w:lineRule="atLeast"/>
        <w:rPr>
          <w:rFonts w:ascii="Times New Roman" w:hAnsi="Times New Roman" w:cs="Times New Roman"/>
          <w:szCs w:val="20"/>
        </w:rPr>
      </w:pPr>
      <w:r w:rsidRPr="00643FCE">
        <w:rPr>
          <w:rFonts w:ascii="Times New Roman" w:hAnsi="Times New Roman" w:cs="Times New Roman"/>
          <w:szCs w:val="20"/>
        </w:rPr>
        <w:t xml:space="preserve">Utilized HTML5, CSS3, </w:t>
      </w:r>
      <w:r w:rsidR="003C6DE8" w:rsidRPr="00643FCE">
        <w:rPr>
          <w:rFonts w:ascii="Times New Roman" w:hAnsi="Times New Roman" w:cs="Times New Roman"/>
          <w:szCs w:val="20"/>
        </w:rPr>
        <w:t>Angular.js, REST</w:t>
      </w:r>
      <w:r w:rsidRPr="00643FCE">
        <w:rPr>
          <w:rFonts w:ascii="Times New Roman" w:hAnsi="Times New Roman" w:cs="Times New Roman"/>
          <w:szCs w:val="20"/>
        </w:rPr>
        <w:t xml:space="preserve"> API`</w:t>
      </w:r>
      <w:r w:rsidR="00643FCE" w:rsidRPr="00643FCE">
        <w:rPr>
          <w:rFonts w:ascii="Times New Roman" w:hAnsi="Times New Roman" w:cs="Times New Roman"/>
          <w:szCs w:val="20"/>
        </w:rPr>
        <w:t>s, Mongo</w:t>
      </w:r>
      <w:r w:rsidRPr="00643FCE">
        <w:rPr>
          <w:rFonts w:ascii="Times New Roman" w:hAnsi="Times New Roman" w:cs="Times New Roman"/>
          <w:szCs w:val="20"/>
        </w:rPr>
        <w:t xml:space="preserve"> </w:t>
      </w:r>
      <w:r w:rsidR="00643FCE" w:rsidRPr="00643FCE">
        <w:rPr>
          <w:rFonts w:ascii="Times New Roman" w:hAnsi="Times New Roman" w:cs="Times New Roman"/>
          <w:szCs w:val="20"/>
        </w:rPr>
        <w:t>DB,</w:t>
      </w:r>
      <w:r w:rsidR="00643FCE">
        <w:rPr>
          <w:rFonts w:ascii="Times New Roman" w:hAnsi="Times New Roman" w:cs="Times New Roman"/>
          <w:szCs w:val="20"/>
        </w:rPr>
        <w:t xml:space="preserve"> </w:t>
      </w:r>
      <w:r w:rsidRPr="00643FCE">
        <w:rPr>
          <w:rFonts w:ascii="Times New Roman" w:hAnsi="Times New Roman" w:cs="Times New Roman"/>
          <w:szCs w:val="20"/>
        </w:rPr>
        <w:t xml:space="preserve">Node.Js for web site development and Ionic, Apache </w:t>
      </w:r>
      <w:r w:rsidR="00643FCE" w:rsidRPr="00643FCE">
        <w:rPr>
          <w:rFonts w:ascii="Times New Roman" w:hAnsi="Times New Roman" w:cs="Times New Roman"/>
          <w:szCs w:val="20"/>
        </w:rPr>
        <w:t>Cordova,</w:t>
      </w:r>
      <w:r w:rsidRPr="00643FCE">
        <w:rPr>
          <w:rFonts w:ascii="Times New Roman" w:hAnsi="Times New Roman" w:cs="Times New Roman"/>
          <w:szCs w:val="20"/>
        </w:rPr>
        <w:t xml:space="preserve"> </w:t>
      </w:r>
      <w:r w:rsidR="00643FCE" w:rsidRPr="00643FCE">
        <w:rPr>
          <w:rFonts w:ascii="Times New Roman" w:hAnsi="Times New Roman" w:cs="Times New Roman"/>
          <w:szCs w:val="20"/>
        </w:rPr>
        <w:t>REST,</w:t>
      </w:r>
      <w:r w:rsidRPr="00643FCE">
        <w:rPr>
          <w:rFonts w:ascii="Times New Roman" w:hAnsi="Times New Roman" w:cs="Times New Roman"/>
          <w:szCs w:val="20"/>
        </w:rPr>
        <w:t xml:space="preserve"> Node JS, Mongo DB for mobile app development.</w:t>
      </w:r>
    </w:p>
    <w:p w14:paraId="62CD90EA" w14:textId="3452ECE1" w:rsidR="00C44234" w:rsidRPr="00724C5F" w:rsidRDefault="003C6DE8" w:rsidP="003C6DE8">
      <w:pPr>
        <w:spacing w:line="16" w:lineRule="atLeast"/>
        <w:ind w:firstLine="360"/>
        <w:rPr>
          <w:rFonts w:ascii="Times New Roman" w:hAnsi="Times New Roman" w:cs="Times New Roman"/>
          <w:szCs w:val="20"/>
        </w:rPr>
      </w:pPr>
      <w:r>
        <w:rPr>
          <w:rFonts w:ascii="Times New Roman" w:hAnsi="Times New Roman" w:cs="Times New Roman"/>
          <w:szCs w:val="20"/>
        </w:rPr>
        <w:t>Source Code</w:t>
      </w:r>
      <w:r w:rsidR="00C44234" w:rsidRPr="00724C5F">
        <w:rPr>
          <w:rFonts w:ascii="Times New Roman" w:hAnsi="Times New Roman" w:cs="Times New Roman"/>
          <w:szCs w:val="20"/>
        </w:rPr>
        <w:t xml:space="preserve">: </w:t>
      </w:r>
      <w:hyperlink r:id="rId9" w:history="1">
        <w:r w:rsidR="00C44234" w:rsidRPr="00724C5F">
          <w:rPr>
            <w:rStyle w:val="Hyperlink"/>
            <w:rFonts w:ascii="Times New Roman" w:hAnsi="Times New Roman" w:cs="Times New Roman"/>
            <w:szCs w:val="20"/>
          </w:rPr>
          <w:t>https://github.com/divyaabilash/MyHealthApp</w:t>
        </w:r>
      </w:hyperlink>
    </w:p>
    <w:p w14:paraId="60ED1998" w14:textId="77777777" w:rsidR="00682BFE" w:rsidRPr="00724C5F" w:rsidRDefault="00682BFE" w:rsidP="005E46BB">
      <w:pPr>
        <w:spacing w:line="16" w:lineRule="atLeast"/>
        <w:rPr>
          <w:rFonts w:ascii="Times New Roman" w:hAnsi="Times New Roman" w:cs="Times New Roman"/>
          <w:b/>
          <w:szCs w:val="20"/>
        </w:rPr>
      </w:pPr>
    </w:p>
    <w:p w14:paraId="4C2CA893" w14:textId="4C6A4B9E" w:rsidR="00DC7B96" w:rsidRPr="00724C5F" w:rsidRDefault="00C21A87" w:rsidP="005E46BB">
      <w:pPr>
        <w:spacing w:line="0" w:lineRule="atLeast"/>
        <w:rPr>
          <w:rFonts w:ascii="Times New Roman" w:hAnsi="Times New Roman" w:cs="Times New Roman"/>
          <w:b/>
          <w:color w:val="7030A0"/>
          <w:szCs w:val="20"/>
          <w:u w:val="single"/>
        </w:rPr>
      </w:pPr>
      <w:sdt>
        <w:sdtPr>
          <w:rPr>
            <w:rFonts w:ascii="Times New Roman" w:hAnsi="Times New Roman" w:cs="Times New Roman"/>
          </w:rPr>
          <w:id w:val="9459739"/>
          <w:placeholder>
            <w:docPart w:val="77B343F601183B42B00D0F9AF0A1AE12"/>
          </w:placeholder>
        </w:sdtPr>
        <w:sdtEndPr/>
        <w:sdtContent>
          <w:r w:rsidR="00DC7B96" w:rsidRPr="00724C5F">
            <w:rPr>
              <w:rFonts w:ascii="Times New Roman" w:hAnsi="Times New Roman" w:cs="Times New Roman"/>
            </w:rPr>
            <w:t>Cognizant technology solutions – Bengaluru, India.</w:t>
          </w:r>
        </w:sdtContent>
      </w:sdt>
      <w:r w:rsidR="00D26B71">
        <w:rPr>
          <w:rFonts w:ascii="Times New Roman" w:hAnsi="Times New Roman" w:cs="Times New Roman"/>
        </w:rPr>
        <w:tab/>
      </w:r>
      <w:r w:rsidR="00D26B71">
        <w:rPr>
          <w:rFonts w:ascii="Times New Roman" w:hAnsi="Times New Roman" w:cs="Times New Roman"/>
        </w:rPr>
        <w:tab/>
      </w:r>
      <w:r w:rsidR="00D26B71">
        <w:rPr>
          <w:rFonts w:ascii="Times New Roman" w:hAnsi="Times New Roman" w:cs="Times New Roman"/>
        </w:rPr>
        <w:tab/>
      </w:r>
      <w:r w:rsidR="00D26B71">
        <w:rPr>
          <w:rFonts w:ascii="Times New Roman" w:hAnsi="Times New Roman" w:cs="Times New Roman"/>
        </w:rPr>
        <w:tab/>
      </w:r>
      <w:r w:rsidR="00D26B71">
        <w:rPr>
          <w:rFonts w:ascii="Times New Roman" w:hAnsi="Times New Roman" w:cs="Times New Roman"/>
        </w:rPr>
        <w:tab/>
      </w:r>
      <w:r w:rsidR="00D26B71">
        <w:rPr>
          <w:rFonts w:ascii="Times New Roman" w:hAnsi="Times New Roman" w:cs="Times New Roman"/>
        </w:rPr>
        <w:tab/>
      </w:r>
      <w:r w:rsidR="00D26B71">
        <w:rPr>
          <w:rFonts w:ascii="Times New Roman" w:hAnsi="Times New Roman" w:cs="Times New Roman"/>
        </w:rPr>
        <w:tab/>
      </w:r>
      <w:r w:rsidR="00DC7B96" w:rsidRPr="00724C5F">
        <w:rPr>
          <w:rFonts w:ascii="Times New Roman" w:hAnsi="Times New Roman" w:cs="Times New Roman"/>
        </w:rPr>
        <w:t>2011 – 2013</w:t>
      </w:r>
    </w:p>
    <w:sdt>
      <w:sdtPr>
        <w:rPr>
          <w:rFonts w:ascii="Times New Roman" w:eastAsiaTheme="minorEastAsia" w:hAnsi="Times New Roman" w:cs="Times New Roman"/>
          <w:b w:val="0"/>
          <w:bCs w:val="0"/>
          <w:color w:val="auto"/>
          <w:szCs w:val="22"/>
        </w:rPr>
        <w:id w:val="9459797"/>
        <w:placeholder>
          <w:docPart w:val="C67376D18DAF9743B1D884B688D1E2E3"/>
        </w:placeholder>
      </w:sdtPr>
      <w:sdtEndPr/>
      <w:sdtContent>
        <w:p w14:paraId="5AAD8517" w14:textId="71126C10" w:rsidR="00724C5F" w:rsidRPr="00D26B71" w:rsidRDefault="00DC7B96" w:rsidP="004D01A8">
          <w:pPr>
            <w:pStyle w:val="Heading2"/>
            <w:spacing w:before="0" w:after="0" w:line="16" w:lineRule="atLeast"/>
            <w:rPr>
              <w:rFonts w:ascii="Times New Roman" w:hAnsi="Times New Roman" w:cs="Times New Roman"/>
              <w:color w:val="222222"/>
              <w:sz w:val="22"/>
              <w:szCs w:val="22"/>
            </w:rPr>
          </w:pPr>
          <w:r w:rsidRPr="00724C5F">
            <w:rPr>
              <w:rFonts w:ascii="Times New Roman" w:hAnsi="Times New Roman" w:cs="Times New Roman"/>
              <w:color w:val="222222"/>
              <w:sz w:val="22"/>
              <w:szCs w:val="22"/>
            </w:rPr>
            <w:t xml:space="preserve">Program Analyst – </w:t>
          </w:r>
          <w:r w:rsidR="00741E72">
            <w:rPr>
              <w:rFonts w:ascii="Times New Roman" w:hAnsi="Times New Roman" w:cs="Times New Roman"/>
              <w:color w:val="222222"/>
              <w:sz w:val="22"/>
              <w:szCs w:val="22"/>
            </w:rPr>
            <w:t>Full Stack</w:t>
          </w:r>
          <w:r w:rsidR="00D26B71">
            <w:rPr>
              <w:rFonts w:ascii="Times New Roman" w:hAnsi="Times New Roman" w:cs="Times New Roman"/>
              <w:color w:val="222222"/>
              <w:sz w:val="22"/>
              <w:szCs w:val="22"/>
            </w:rPr>
            <w:t xml:space="preserve"> Developer </w:t>
          </w:r>
          <w:r w:rsidR="00D26B71">
            <w:rPr>
              <w:rFonts w:ascii="Times New Roman" w:hAnsi="Times New Roman" w:cs="Times New Roman"/>
              <w:b w:val="0"/>
              <w:color w:val="222222"/>
              <w:sz w:val="22"/>
              <w:szCs w:val="22"/>
            </w:rPr>
            <w:t xml:space="preserve">for </w:t>
          </w:r>
          <w:r w:rsidRPr="00724C5F">
            <w:rPr>
              <w:rFonts w:ascii="Times New Roman" w:hAnsi="Times New Roman" w:cs="Times New Roman"/>
              <w:color w:val="222222"/>
              <w:sz w:val="22"/>
            </w:rPr>
            <w:t>Travelers Insurance.</w:t>
          </w:r>
        </w:p>
        <w:p w14:paraId="0224B38B" w14:textId="223BCE0F" w:rsidR="00DC7B96" w:rsidRPr="00724C5F" w:rsidRDefault="00DC7B96" w:rsidP="00DC7B96">
          <w:pPr>
            <w:pStyle w:val="ListBullet"/>
            <w:numPr>
              <w:ilvl w:val="0"/>
              <w:numId w:val="0"/>
            </w:numPr>
            <w:spacing w:after="0" w:line="16" w:lineRule="atLeast"/>
            <w:rPr>
              <w:rFonts w:ascii="Times New Roman" w:hAnsi="Times New Roman" w:cs="Times New Roman"/>
              <w:b/>
              <w:color w:val="222222"/>
              <w:szCs w:val="20"/>
            </w:rPr>
          </w:pPr>
        </w:p>
        <w:sdt>
          <w:sdtPr>
            <w:rPr>
              <w:rFonts w:ascii="Times New Roman" w:eastAsiaTheme="minorHAnsi" w:hAnsi="Times New Roman" w:cs="Times New Roman"/>
              <w:color w:val="222222"/>
              <w:szCs w:val="20"/>
            </w:rPr>
            <w:id w:val="464317552"/>
            <w:placeholder>
              <w:docPart w:val="B9FA70D26E42014ABD193499DE6AF85D"/>
            </w:placeholder>
          </w:sdtPr>
          <w:sdtEndPr/>
          <w:sdtContent>
            <w:p w14:paraId="5BCBB0A0" w14:textId="0F37C110" w:rsidR="00D01CD9" w:rsidRPr="00643FCE" w:rsidRDefault="00D01CD9"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Experienced in full lif</w:t>
              </w:r>
              <w:r w:rsidR="004D01A8" w:rsidRPr="00643FCE">
                <w:rPr>
                  <w:rFonts w:ascii="Times New Roman" w:eastAsiaTheme="minorHAnsi" w:hAnsi="Times New Roman" w:cs="Times New Roman"/>
                  <w:color w:val="222222"/>
                  <w:szCs w:val="20"/>
                </w:rPr>
                <w:t>e cycle of software development.</w:t>
              </w:r>
            </w:p>
            <w:p w14:paraId="76A7608C" w14:textId="0B52821D" w:rsidR="00D01CD9" w:rsidRPr="00643FCE" w:rsidRDefault="00D01CD9"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Hands on experience in development and implementation of various web applications with N-Tier Architecture, MVC framework.</w:t>
              </w:r>
            </w:p>
            <w:p w14:paraId="44CC1359" w14:textId="4C070905" w:rsidR="00DC7B96" w:rsidRPr="00643FCE" w:rsidRDefault="00D01CD9"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 xml:space="preserve">Analyzed business requirements for </w:t>
              </w:r>
              <w:r w:rsidR="00560A25">
                <w:rPr>
                  <w:rFonts w:ascii="Times New Roman" w:eastAsiaTheme="minorHAnsi" w:hAnsi="Times New Roman" w:cs="Times New Roman"/>
                  <w:color w:val="222222"/>
                  <w:szCs w:val="20"/>
                </w:rPr>
                <w:t xml:space="preserve">the </w:t>
              </w:r>
              <w:r w:rsidRPr="00643FCE">
                <w:rPr>
                  <w:rFonts w:ascii="Times New Roman" w:eastAsiaTheme="minorHAnsi" w:hAnsi="Times New Roman" w:cs="Times New Roman"/>
                  <w:color w:val="222222"/>
                  <w:szCs w:val="20"/>
                </w:rPr>
                <w:t>better u</w:t>
              </w:r>
              <w:r w:rsidR="00DC7B96" w:rsidRPr="00643FCE">
                <w:rPr>
                  <w:rFonts w:ascii="Times New Roman" w:eastAsiaTheme="minorHAnsi" w:hAnsi="Times New Roman" w:cs="Times New Roman"/>
                  <w:color w:val="222222"/>
                  <w:szCs w:val="20"/>
                </w:rPr>
                <w:t xml:space="preserve">nderstanding </w:t>
              </w:r>
              <w:r w:rsidRPr="00643FCE">
                <w:rPr>
                  <w:rFonts w:ascii="Times New Roman" w:eastAsiaTheme="minorHAnsi" w:hAnsi="Times New Roman" w:cs="Times New Roman"/>
                  <w:color w:val="222222"/>
                  <w:szCs w:val="20"/>
                </w:rPr>
                <w:t>of</w:t>
              </w:r>
              <w:r w:rsidR="00DC7B96" w:rsidRPr="00643FCE">
                <w:rPr>
                  <w:rFonts w:ascii="Times New Roman" w:eastAsiaTheme="minorHAnsi" w:hAnsi="Times New Roman" w:cs="Times New Roman"/>
                  <w:color w:val="222222"/>
                  <w:szCs w:val="20"/>
                </w:rPr>
                <w:t xml:space="preserve"> </w:t>
              </w:r>
              <w:r w:rsidRPr="00643FCE">
                <w:rPr>
                  <w:rFonts w:ascii="Times New Roman" w:eastAsiaTheme="minorHAnsi" w:hAnsi="Times New Roman" w:cs="Times New Roman"/>
                  <w:color w:val="222222"/>
                  <w:szCs w:val="20"/>
                </w:rPr>
                <w:t>it and</w:t>
              </w:r>
              <w:r w:rsidR="00C44F13" w:rsidRPr="00643FCE">
                <w:rPr>
                  <w:rFonts w:ascii="Times New Roman" w:eastAsiaTheme="minorHAnsi" w:hAnsi="Times New Roman" w:cs="Times New Roman"/>
                  <w:color w:val="222222"/>
                  <w:szCs w:val="20"/>
                </w:rPr>
                <w:t xml:space="preserve"> to provide</w:t>
              </w:r>
              <w:r w:rsidR="00DC7B96" w:rsidRPr="00643FCE">
                <w:rPr>
                  <w:rFonts w:ascii="Times New Roman" w:eastAsiaTheme="minorHAnsi" w:hAnsi="Times New Roman" w:cs="Times New Roman"/>
                  <w:color w:val="222222"/>
                  <w:szCs w:val="20"/>
                </w:rPr>
                <w:t xml:space="preserve"> adequate support</w:t>
              </w:r>
              <w:r w:rsidRPr="00643FCE">
                <w:rPr>
                  <w:rFonts w:ascii="Times New Roman" w:eastAsiaTheme="minorHAnsi" w:hAnsi="Times New Roman" w:cs="Times New Roman"/>
                  <w:color w:val="222222"/>
                  <w:szCs w:val="20"/>
                </w:rPr>
                <w:t xml:space="preserve"> for developing it</w:t>
              </w:r>
              <w:r w:rsidR="00DC7B96" w:rsidRPr="00643FCE">
                <w:rPr>
                  <w:rFonts w:ascii="Times New Roman" w:eastAsiaTheme="minorHAnsi" w:hAnsi="Times New Roman" w:cs="Times New Roman"/>
                  <w:color w:val="222222"/>
                  <w:szCs w:val="20"/>
                </w:rPr>
                <w:t>.</w:t>
              </w:r>
            </w:p>
            <w:p w14:paraId="40E7AD57" w14:textId="7C9CC9B7" w:rsidR="004D01A8" w:rsidRPr="00643FCE" w:rsidRDefault="004D01A8"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 xml:space="preserve">Involved in preparation of effort estimation for tasks during sprint planning. </w:t>
              </w:r>
            </w:p>
            <w:p w14:paraId="4B2E2D28" w14:textId="679AE881" w:rsidR="004D01A8" w:rsidRPr="00643FCE" w:rsidRDefault="00C44F13"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Prepared</w:t>
              </w:r>
              <w:r w:rsidR="004D01A8" w:rsidRPr="00643FCE">
                <w:rPr>
                  <w:rFonts w:ascii="Times New Roman" w:eastAsiaTheme="minorHAnsi" w:hAnsi="Times New Roman" w:cs="Times New Roman"/>
                  <w:color w:val="222222"/>
                  <w:szCs w:val="20"/>
                </w:rPr>
                <w:t xml:space="preserve"> of Technical designs document.</w:t>
              </w:r>
            </w:p>
            <w:p w14:paraId="106BDE49" w14:textId="4D28E98C" w:rsidR="004D01A8" w:rsidRPr="00643FCE" w:rsidRDefault="00DC7B96"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Responsible for UI development.</w:t>
              </w:r>
              <w:r w:rsidR="00D01CD9" w:rsidRPr="00643FCE">
                <w:rPr>
                  <w:rFonts w:ascii="Times New Roman" w:eastAsiaTheme="minorHAnsi" w:hAnsi="Times New Roman" w:cs="Times New Roman"/>
                  <w:color w:val="222222"/>
                  <w:szCs w:val="20"/>
                </w:rPr>
                <w:t xml:space="preserve"> </w:t>
              </w:r>
              <w:sdt>
                <w:sdtPr>
                  <w:rPr>
                    <w:rFonts w:ascii="Times New Roman" w:eastAsiaTheme="minorHAnsi" w:hAnsi="Times New Roman" w:cs="Times New Roman"/>
                    <w:color w:val="222222"/>
                    <w:szCs w:val="20"/>
                  </w:rPr>
                  <w:id w:val="9459741"/>
                  <w:placeholder>
                    <w:docPart w:val="9577CDDEA751A64F9FB669F629BE030E"/>
                  </w:placeholder>
                </w:sdtPr>
                <w:sdtEndPr/>
                <w:sdtContent/>
              </w:sdt>
            </w:p>
            <w:p w14:paraId="15A3C68E" w14:textId="44F1E6BF" w:rsidR="00D01CD9" w:rsidRPr="00643FCE" w:rsidRDefault="004D01A8"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Develop</w:t>
              </w:r>
              <w:r w:rsidR="00C44F13" w:rsidRPr="00643FCE">
                <w:rPr>
                  <w:rFonts w:ascii="Times New Roman" w:eastAsiaTheme="minorHAnsi" w:hAnsi="Times New Roman" w:cs="Times New Roman"/>
                  <w:color w:val="222222"/>
                  <w:szCs w:val="20"/>
                </w:rPr>
                <w:t>ed</w:t>
              </w:r>
              <w:r w:rsidRPr="00643FCE">
                <w:rPr>
                  <w:rFonts w:ascii="Times New Roman" w:eastAsiaTheme="minorHAnsi" w:hAnsi="Times New Roman" w:cs="Times New Roman"/>
                  <w:color w:val="222222"/>
                  <w:szCs w:val="20"/>
                </w:rPr>
                <w:t xml:space="preserve"> and maintain</w:t>
              </w:r>
              <w:r w:rsidR="00C44F13" w:rsidRPr="00643FCE">
                <w:rPr>
                  <w:rFonts w:ascii="Times New Roman" w:eastAsiaTheme="minorHAnsi" w:hAnsi="Times New Roman" w:cs="Times New Roman"/>
                  <w:color w:val="222222"/>
                  <w:szCs w:val="20"/>
                </w:rPr>
                <w:t>ed</w:t>
              </w:r>
              <w:r w:rsidRPr="00643FCE">
                <w:rPr>
                  <w:rFonts w:ascii="Times New Roman" w:eastAsiaTheme="minorHAnsi" w:hAnsi="Times New Roman" w:cs="Times New Roman"/>
                  <w:color w:val="222222"/>
                  <w:szCs w:val="20"/>
                </w:rPr>
                <w:t xml:space="preserve"> event logger of </w:t>
              </w:r>
              <w:r w:rsidR="00560A25">
                <w:rPr>
                  <w:rFonts w:ascii="Times New Roman" w:eastAsiaTheme="minorHAnsi" w:hAnsi="Times New Roman" w:cs="Times New Roman"/>
                  <w:color w:val="222222"/>
                  <w:szCs w:val="20"/>
                </w:rPr>
                <w:t xml:space="preserve">the </w:t>
              </w:r>
              <w:r w:rsidRPr="00643FCE">
                <w:rPr>
                  <w:rFonts w:ascii="Times New Roman" w:eastAsiaTheme="minorHAnsi" w:hAnsi="Times New Roman" w:cs="Times New Roman"/>
                  <w:color w:val="222222"/>
                  <w:szCs w:val="20"/>
                </w:rPr>
                <w:t>complete</w:t>
              </w:r>
              <w:r w:rsidR="00C44F13" w:rsidRPr="00643FCE">
                <w:rPr>
                  <w:rFonts w:ascii="Times New Roman" w:eastAsiaTheme="minorHAnsi" w:hAnsi="Times New Roman" w:cs="Times New Roman"/>
                  <w:color w:val="222222"/>
                  <w:szCs w:val="20"/>
                </w:rPr>
                <w:t xml:space="preserve"> website which also included</w:t>
              </w:r>
              <w:r w:rsidR="00F924DB" w:rsidRPr="00643FCE">
                <w:rPr>
                  <w:rFonts w:ascii="Times New Roman" w:eastAsiaTheme="minorHAnsi" w:hAnsi="Times New Roman" w:cs="Times New Roman"/>
                  <w:color w:val="222222"/>
                  <w:szCs w:val="20"/>
                </w:rPr>
                <w:t xml:space="preserve"> Site Speed and web application performance measurement and monitoring. Optimize</w:t>
              </w:r>
              <w:r w:rsidR="00C44F13" w:rsidRPr="00643FCE">
                <w:rPr>
                  <w:rFonts w:ascii="Times New Roman" w:eastAsiaTheme="minorHAnsi" w:hAnsi="Times New Roman" w:cs="Times New Roman"/>
                  <w:color w:val="222222"/>
                  <w:szCs w:val="20"/>
                </w:rPr>
                <w:t>d</w:t>
              </w:r>
              <w:r w:rsidR="00F924DB" w:rsidRPr="00643FCE">
                <w:rPr>
                  <w:rFonts w:ascii="Times New Roman" w:eastAsiaTheme="minorHAnsi" w:hAnsi="Times New Roman" w:cs="Times New Roman"/>
                  <w:color w:val="222222"/>
                  <w:szCs w:val="20"/>
                </w:rPr>
                <w:t xml:space="preserve"> and refactor</w:t>
              </w:r>
              <w:r w:rsidR="00C44F13" w:rsidRPr="00643FCE">
                <w:rPr>
                  <w:rFonts w:ascii="Times New Roman" w:eastAsiaTheme="minorHAnsi" w:hAnsi="Times New Roman" w:cs="Times New Roman"/>
                  <w:color w:val="222222"/>
                  <w:szCs w:val="20"/>
                </w:rPr>
                <w:t xml:space="preserve">ed code to adhere </w:t>
              </w:r>
              <w:r w:rsidR="00F924DB" w:rsidRPr="00643FCE">
                <w:rPr>
                  <w:rFonts w:ascii="Times New Roman" w:eastAsiaTheme="minorHAnsi" w:hAnsi="Times New Roman" w:cs="Times New Roman"/>
                  <w:color w:val="222222"/>
                  <w:szCs w:val="20"/>
                </w:rPr>
                <w:t xml:space="preserve">site speed guidelines </w:t>
              </w:r>
            </w:p>
            <w:p w14:paraId="16654332" w14:textId="3FB10B46" w:rsidR="00D01CD9" w:rsidRPr="00643FCE" w:rsidRDefault="00D01CD9"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 xml:space="preserve">Proficiency in </w:t>
              </w:r>
              <w:r w:rsidR="00FC3144">
                <w:rPr>
                  <w:rFonts w:ascii="Times New Roman" w:eastAsiaTheme="minorHAnsi" w:hAnsi="Times New Roman" w:cs="Times New Roman"/>
                  <w:color w:val="222222"/>
                  <w:szCs w:val="20"/>
                </w:rPr>
                <w:t xml:space="preserve">the </w:t>
              </w:r>
              <w:r w:rsidRPr="00643FCE">
                <w:rPr>
                  <w:rFonts w:ascii="Times New Roman" w:eastAsiaTheme="minorHAnsi" w:hAnsi="Times New Roman" w:cs="Times New Roman"/>
                  <w:color w:val="222222"/>
                  <w:szCs w:val="20"/>
                </w:rPr>
                <w:t>data structure and algorithms.</w:t>
              </w:r>
            </w:p>
            <w:p w14:paraId="5FB90886" w14:textId="0F7EF324" w:rsidR="0040368B" w:rsidRPr="00643FCE" w:rsidRDefault="00D01CD9"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Experience</w:t>
              </w:r>
              <w:r w:rsidR="00C44F13" w:rsidRPr="00643FCE">
                <w:rPr>
                  <w:rFonts w:ascii="Times New Roman" w:eastAsiaTheme="minorHAnsi" w:hAnsi="Times New Roman" w:cs="Times New Roman"/>
                  <w:color w:val="222222"/>
                  <w:szCs w:val="20"/>
                </w:rPr>
                <w:t>d</w:t>
              </w:r>
              <w:r w:rsidRPr="00643FCE">
                <w:rPr>
                  <w:rFonts w:ascii="Times New Roman" w:eastAsiaTheme="minorHAnsi" w:hAnsi="Times New Roman" w:cs="Times New Roman"/>
                  <w:color w:val="222222"/>
                  <w:szCs w:val="20"/>
                </w:rPr>
                <w:t xml:space="preserve"> in dev</w:t>
              </w:r>
              <w:r w:rsidR="004D01A8" w:rsidRPr="00643FCE">
                <w:rPr>
                  <w:rFonts w:ascii="Times New Roman" w:eastAsiaTheme="minorHAnsi" w:hAnsi="Times New Roman" w:cs="Times New Roman"/>
                  <w:color w:val="222222"/>
                  <w:szCs w:val="20"/>
                </w:rPr>
                <w:t>eloping Web-Services using REST.</w:t>
              </w:r>
            </w:p>
            <w:p w14:paraId="08DEAE74" w14:textId="77777777" w:rsidR="00C44F13" w:rsidRPr="00643FCE" w:rsidRDefault="00C44F13"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Utilized test driven approach for c</w:t>
              </w:r>
              <w:r w:rsidR="004D01A8" w:rsidRPr="00643FCE">
                <w:rPr>
                  <w:rFonts w:ascii="Times New Roman" w:eastAsiaTheme="minorHAnsi" w:hAnsi="Times New Roman" w:cs="Times New Roman"/>
                  <w:color w:val="222222"/>
                  <w:szCs w:val="20"/>
                </w:rPr>
                <w:t>oding</w:t>
              </w:r>
              <w:r w:rsidRPr="00643FCE">
                <w:rPr>
                  <w:rFonts w:ascii="Times New Roman" w:eastAsiaTheme="minorHAnsi" w:hAnsi="Times New Roman" w:cs="Times New Roman"/>
                  <w:color w:val="222222"/>
                  <w:szCs w:val="20"/>
                </w:rPr>
                <w:t xml:space="preserve"> and also performed u</w:t>
              </w:r>
              <w:r w:rsidR="004D01A8" w:rsidRPr="00643FCE">
                <w:rPr>
                  <w:rFonts w:ascii="Times New Roman" w:eastAsiaTheme="minorHAnsi" w:hAnsi="Times New Roman" w:cs="Times New Roman"/>
                  <w:color w:val="222222"/>
                  <w:szCs w:val="20"/>
                </w:rPr>
                <w:t>nit</w:t>
              </w:r>
              <w:r w:rsidRPr="00643FCE">
                <w:rPr>
                  <w:rFonts w:ascii="Times New Roman" w:eastAsiaTheme="minorHAnsi" w:hAnsi="Times New Roman" w:cs="Times New Roman"/>
                  <w:color w:val="222222"/>
                  <w:szCs w:val="20"/>
                </w:rPr>
                <w:t xml:space="preserve"> testin</w:t>
              </w:r>
              <w:r w:rsidR="004D01A8" w:rsidRPr="00643FCE">
                <w:rPr>
                  <w:rFonts w:ascii="Times New Roman" w:eastAsiaTheme="minorHAnsi" w:hAnsi="Times New Roman" w:cs="Times New Roman"/>
                  <w:color w:val="222222"/>
                  <w:szCs w:val="20"/>
                </w:rPr>
                <w:t>g and integration testing.</w:t>
              </w:r>
            </w:p>
            <w:p w14:paraId="2FBF9E44" w14:textId="4DA85726" w:rsidR="00DC7B96" w:rsidRPr="00643FCE" w:rsidRDefault="00C44F13"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Worked in</w:t>
              </w:r>
              <w:r w:rsidR="00D01CD9" w:rsidRPr="00643FCE">
                <w:rPr>
                  <w:rFonts w:ascii="Times New Roman" w:eastAsiaTheme="minorHAnsi" w:hAnsi="Times New Roman" w:cs="Times New Roman"/>
                  <w:color w:val="222222"/>
                  <w:szCs w:val="20"/>
                </w:rPr>
                <w:t xml:space="preserve"> Agile Scrum environment.</w:t>
              </w:r>
            </w:p>
          </w:sdtContent>
        </w:sdt>
        <w:sdt>
          <w:sdtPr>
            <w:rPr>
              <w:rFonts w:ascii="Times New Roman" w:eastAsiaTheme="minorHAnsi" w:hAnsi="Times New Roman" w:cs="Times New Roman"/>
              <w:color w:val="222222"/>
              <w:szCs w:val="20"/>
            </w:rPr>
            <w:id w:val="-516151896"/>
            <w:placeholder>
              <w:docPart w:val="7BDA8B2A812CFA449AC3127E7F1B9A7D"/>
            </w:placeholder>
          </w:sdtPr>
          <w:sdtEndPr>
            <w:rPr>
              <w:rFonts w:eastAsiaTheme="minorEastAsia"/>
              <w:color w:val="auto"/>
            </w:rPr>
          </w:sdtEndPr>
          <w:sdtContent>
            <w:sdt>
              <w:sdtPr>
                <w:rPr>
                  <w:rFonts w:ascii="Times New Roman" w:eastAsiaTheme="minorHAnsi" w:hAnsi="Times New Roman" w:cs="Times New Roman"/>
                  <w:color w:val="222222"/>
                  <w:szCs w:val="20"/>
                </w:rPr>
                <w:id w:val="1537315670"/>
                <w:placeholder>
                  <w:docPart w:val="E87CA26B35AD0B46BA1576DDA5D73C63"/>
                </w:placeholder>
              </w:sdtPr>
              <w:sdtEndPr/>
              <w:sdtContent>
                <w:p w14:paraId="31F6676C" w14:textId="3813B580" w:rsidR="00F924DB" w:rsidRPr="00643FCE" w:rsidRDefault="00682BFE" w:rsidP="00643FCE">
                  <w:pPr>
                    <w:pStyle w:val="ListBullet"/>
                    <w:numPr>
                      <w:ilvl w:val="0"/>
                      <w:numId w:val="25"/>
                    </w:numPr>
                    <w:spacing w:after="0" w:line="16" w:lineRule="atLeast"/>
                    <w:rPr>
                      <w:rFonts w:ascii="Times New Roman" w:eastAsiaTheme="minorHAnsi" w:hAnsi="Times New Roman" w:cs="Times New Roman"/>
                      <w:color w:val="222222"/>
                      <w:szCs w:val="20"/>
                    </w:rPr>
                  </w:pPr>
                  <w:r w:rsidRPr="00643FCE">
                    <w:rPr>
                      <w:rFonts w:ascii="Times New Roman" w:eastAsiaTheme="minorHAnsi" w:hAnsi="Times New Roman" w:cs="Times New Roman"/>
                      <w:color w:val="222222"/>
                      <w:szCs w:val="20"/>
                    </w:rPr>
                    <w:t>Recognized for ability to work under</w:t>
                  </w:r>
                  <w:r w:rsidR="005854A0" w:rsidRPr="00643FCE">
                    <w:rPr>
                      <w:rFonts w:ascii="Times New Roman" w:eastAsiaTheme="minorHAnsi" w:hAnsi="Times New Roman" w:cs="Times New Roman"/>
                      <w:color w:val="222222"/>
                      <w:szCs w:val="20"/>
                    </w:rPr>
                    <w:t xml:space="preserve"> tight schedules</w:t>
                  </w:r>
                  <w:r w:rsidRPr="00643FCE">
                    <w:rPr>
                      <w:rFonts w:ascii="Times New Roman" w:eastAsiaTheme="minorHAnsi" w:hAnsi="Times New Roman" w:cs="Times New Roman"/>
                      <w:color w:val="222222"/>
                      <w:szCs w:val="20"/>
                    </w:rPr>
                    <w:t>, efficient in meeting deadlines, g</w:t>
                  </w:r>
                  <w:r w:rsidR="005854A0" w:rsidRPr="00643FCE">
                    <w:rPr>
                      <w:rFonts w:ascii="Times New Roman" w:eastAsiaTheme="minorHAnsi" w:hAnsi="Times New Roman" w:cs="Times New Roman"/>
                      <w:color w:val="222222"/>
                      <w:szCs w:val="20"/>
                    </w:rPr>
                    <w:t>ood initiator, quick learner and excellent team-player with strong personal and group communication skills.</w:t>
                  </w:r>
                </w:p>
              </w:sdtContent>
            </w:sdt>
          </w:sdtContent>
        </w:sdt>
        <w:p w14:paraId="54EA786B" w14:textId="77777777" w:rsidR="00F924DB" w:rsidRDefault="00F924DB" w:rsidP="00DC7B96">
          <w:pPr>
            <w:spacing w:line="16" w:lineRule="atLeast"/>
            <w:rPr>
              <w:rFonts w:ascii="Times New Roman" w:hAnsi="Times New Roman" w:cs="Times New Roman"/>
              <w:b/>
              <w:szCs w:val="20"/>
            </w:rPr>
          </w:pPr>
        </w:p>
        <w:p w14:paraId="44CBCF5B" w14:textId="2187C6A1" w:rsidR="00415FA3" w:rsidRPr="00724C5F" w:rsidRDefault="00C21A87" w:rsidP="00DC7B96">
          <w:pPr>
            <w:spacing w:line="16" w:lineRule="atLeast"/>
            <w:rPr>
              <w:rFonts w:ascii="Times New Roman" w:hAnsi="Times New Roman" w:cs="Times New Roman"/>
              <w:b/>
              <w:szCs w:val="20"/>
            </w:rPr>
          </w:pPr>
        </w:p>
      </w:sdtContent>
    </w:sdt>
    <w:p w14:paraId="638E2DF8" w14:textId="725BED47" w:rsidR="00736C74" w:rsidRPr="00724C5F" w:rsidRDefault="00CC5D3B" w:rsidP="00CA2BBA">
      <w:pPr>
        <w:spacing w:line="16" w:lineRule="atLeast"/>
        <w:rPr>
          <w:rFonts w:ascii="Times New Roman" w:hAnsi="Times New Roman" w:cs="Times New Roman"/>
          <w:b/>
          <w:szCs w:val="20"/>
        </w:rPr>
      </w:pPr>
      <w:r w:rsidRPr="00724C5F">
        <w:rPr>
          <w:rFonts w:ascii="Times New Roman" w:hAnsi="Times New Roman" w:cs="Times New Roman"/>
          <w:b/>
          <w:szCs w:val="20"/>
        </w:rPr>
        <w:t xml:space="preserve">Graduate </w:t>
      </w:r>
      <w:r w:rsidR="00736C74" w:rsidRPr="00724C5F">
        <w:rPr>
          <w:rFonts w:ascii="Times New Roman" w:hAnsi="Times New Roman" w:cs="Times New Roman"/>
          <w:b/>
          <w:szCs w:val="20"/>
        </w:rPr>
        <w:t>Projects:</w:t>
      </w:r>
    </w:p>
    <w:p w14:paraId="608A1362" w14:textId="77777777" w:rsidR="00825B3E" w:rsidRPr="00724C5F" w:rsidRDefault="00825B3E" w:rsidP="00825B3E">
      <w:pPr>
        <w:spacing w:line="16" w:lineRule="atLeast"/>
        <w:rPr>
          <w:rFonts w:ascii="Times New Roman" w:hAnsi="Times New Roman" w:cs="Times New Roman"/>
          <w:b/>
          <w:szCs w:val="20"/>
          <w:u w:val="single"/>
        </w:rPr>
      </w:pPr>
      <w:r w:rsidRPr="00724C5F">
        <w:rPr>
          <w:rFonts w:ascii="Times New Roman" w:hAnsi="Times New Roman" w:cs="Times New Roman"/>
          <w:b/>
          <w:szCs w:val="20"/>
          <w:u w:val="single"/>
        </w:rPr>
        <w:t>Quiz Book:</w:t>
      </w:r>
    </w:p>
    <w:p w14:paraId="7362DA64" w14:textId="77777777" w:rsidR="00DE46D2" w:rsidRDefault="00DE46D2" w:rsidP="00825B3E">
      <w:pPr>
        <w:spacing w:line="16" w:lineRule="atLeast"/>
        <w:rPr>
          <w:rFonts w:ascii="Times New Roman" w:hAnsi="Times New Roman" w:cs="Times New Roman"/>
          <w:szCs w:val="20"/>
        </w:rPr>
      </w:pPr>
      <w:r w:rsidRPr="00DE46D2">
        <w:rPr>
          <w:rFonts w:ascii="Times New Roman" w:hAnsi="Times New Roman" w:cs="Times New Roman"/>
          <w:szCs w:val="20"/>
        </w:rPr>
        <w:t>Develop online game whose topic is randomly picked for a day. Once a topic is picked, its should be same for a day in that particular browser.</w:t>
      </w:r>
    </w:p>
    <w:p w14:paraId="792E53CF" w14:textId="32611761" w:rsidR="00825B3E" w:rsidRPr="00724C5F" w:rsidRDefault="00825B3E" w:rsidP="00825B3E">
      <w:pPr>
        <w:spacing w:line="16" w:lineRule="atLeast"/>
        <w:rPr>
          <w:rFonts w:ascii="Times New Roman" w:hAnsi="Times New Roman" w:cs="Times New Roman"/>
          <w:szCs w:val="20"/>
        </w:rPr>
      </w:pPr>
      <w:bookmarkStart w:id="0" w:name="_GoBack"/>
      <w:bookmarkEnd w:id="0"/>
      <w:r w:rsidRPr="00724C5F">
        <w:rPr>
          <w:rFonts w:ascii="Times New Roman" w:hAnsi="Times New Roman" w:cs="Times New Roman"/>
          <w:szCs w:val="20"/>
        </w:rPr>
        <w:t xml:space="preserve">Tech Stacks: </w:t>
      </w:r>
      <w:r w:rsidRPr="00F924DB">
        <w:rPr>
          <w:rFonts w:ascii="Times New Roman" w:hAnsi="Times New Roman" w:cs="Times New Roman"/>
          <w:b/>
          <w:szCs w:val="20"/>
        </w:rPr>
        <w:t>HMTL, CSS</w:t>
      </w:r>
      <w:r w:rsidR="006A515C" w:rsidRPr="00F924DB">
        <w:rPr>
          <w:rFonts w:ascii="Times New Roman" w:hAnsi="Times New Roman" w:cs="Times New Roman"/>
          <w:b/>
          <w:szCs w:val="20"/>
        </w:rPr>
        <w:t xml:space="preserve">, Java Script, </w:t>
      </w:r>
      <w:r w:rsidR="00246DD4">
        <w:rPr>
          <w:rFonts w:ascii="Times New Roman" w:hAnsi="Times New Roman" w:cs="Times New Roman"/>
          <w:b/>
          <w:szCs w:val="20"/>
        </w:rPr>
        <w:t>JQ</w:t>
      </w:r>
      <w:r w:rsidR="00246DD4" w:rsidRPr="00F924DB">
        <w:rPr>
          <w:rFonts w:ascii="Times New Roman" w:hAnsi="Times New Roman" w:cs="Times New Roman"/>
          <w:b/>
          <w:szCs w:val="20"/>
        </w:rPr>
        <w:t>uery</w:t>
      </w:r>
      <w:r w:rsidR="006A515C" w:rsidRPr="00F924DB">
        <w:rPr>
          <w:rFonts w:ascii="Times New Roman" w:hAnsi="Times New Roman" w:cs="Times New Roman"/>
          <w:b/>
          <w:szCs w:val="20"/>
        </w:rPr>
        <w:t>.</w:t>
      </w:r>
    </w:p>
    <w:p w14:paraId="3DBE3495" w14:textId="52C44532" w:rsidR="006A515C" w:rsidRDefault="00825B3E" w:rsidP="00825B3E">
      <w:pPr>
        <w:spacing w:line="16" w:lineRule="atLeast"/>
        <w:rPr>
          <w:rStyle w:val="Hyperlink"/>
          <w:rFonts w:ascii="Times New Roman" w:hAnsi="Times New Roman" w:cs="Times New Roman"/>
          <w:szCs w:val="20"/>
        </w:rPr>
      </w:pPr>
      <w:r w:rsidRPr="00724C5F">
        <w:rPr>
          <w:rFonts w:ascii="Times New Roman" w:hAnsi="Times New Roman" w:cs="Times New Roman"/>
          <w:szCs w:val="20"/>
        </w:rPr>
        <w:t xml:space="preserve">Source Code: </w:t>
      </w:r>
      <w:hyperlink r:id="rId10" w:history="1">
        <w:r w:rsidR="006A515C" w:rsidRPr="00724C5F">
          <w:rPr>
            <w:rStyle w:val="Hyperlink"/>
            <w:rFonts w:ascii="Times New Roman" w:hAnsi="Times New Roman" w:cs="Times New Roman"/>
            <w:szCs w:val="20"/>
          </w:rPr>
          <w:t>https://github.com/divyaabilash/QuizBooks</w:t>
        </w:r>
      </w:hyperlink>
    </w:p>
    <w:p w14:paraId="67138C72" w14:textId="3775CAAA" w:rsidR="00DC1658" w:rsidRDefault="00DC1658" w:rsidP="00825B3E">
      <w:pPr>
        <w:spacing w:line="16" w:lineRule="atLeast"/>
        <w:rPr>
          <w:rStyle w:val="Hyperlink"/>
          <w:rFonts w:ascii="Times New Roman" w:hAnsi="Times New Roman" w:cs="Times New Roman"/>
          <w:szCs w:val="20"/>
        </w:rPr>
      </w:pPr>
      <w:r>
        <w:rPr>
          <w:rFonts w:ascii="Times New Roman" w:hAnsi="Times New Roman" w:cs="Times New Roman"/>
          <w:szCs w:val="20"/>
        </w:rPr>
        <w:t xml:space="preserve">Hosted Website: </w:t>
      </w:r>
      <w:hyperlink r:id="rId11" w:history="1">
        <w:r w:rsidRPr="00724C5F">
          <w:rPr>
            <w:rStyle w:val="Hyperlink"/>
            <w:rFonts w:ascii="Times New Roman" w:hAnsi="Times New Roman" w:cs="Times New Roman"/>
            <w:szCs w:val="20"/>
          </w:rPr>
          <w:t>http://divyaabilash.github.io/QuizBooks/</w:t>
        </w:r>
      </w:hyperlink>
    </w:p>
    <w:p w14:paraId="3CECB4FF" w14:textId="77777777" w:rsidR="00DC1658" w:rsidRPr="00724C5F" w:rsidRDefault="00DC1658" w:rsidP="00825B3E">
      <w:pPr>
        <w:spacing w:line="16" w:lineRule="atLeast"/>
        <w:rPr>
          <w:rFonts w:ascii="Times New Roman" w:hAnsi="Times New Roman" w:cs="Times New Roman"/>
          <w:szCs w:val="20"/>
        </w:rPr>
      </w:pPr>
    </w:p>
    <w:p w14:paraId="56686EE4" w14:textId="77777777" w:rsidR="00D2496D" w:rsidRPr="00724C5F" w:rsidRDefault="00D2496D" w:rsidP="00D2496D">
      <w:pPr>
        <w:widowControl w:val="0"/>
        <w:autoSpaceDE w:val="0"/>
        <w:autoSpaceDN w:val="0"/>
        <w:adjustRightInd w:val="0"/>
        <w:spacing w:line="340" w:lineRule="atLeast"/>
        <w:rPr>
          <w:rFonts w:ascii="Times New Roman" w:hAnsi="Times New Roman" w:cs="Times New Roman"/>
          <w:b/>
          <w:szCs w:val="20"/>
          <w:u w:val="single"/>
        </w:rPr>
      </w:pPr>
      <w:r w:rsidRPr="00724C5F">
        <w:rPr>
          <w:rFonts w:ascii="Times New Roman" w:hAnsi="Times New Roman" w:cs="Times New Roman"/>
          <w:b/>
          <w:szCs w:val="20"/>
          <w:u w:val="single"/>
        </w:rPr>
        <w:t>Yelp Dataset Challenge:</w:t>
      </w:r>
    </w:p>
    <w:p w14:paraId="7AB92478" w14:textId="77777777" w:rsidR="00640C86" w:rsidRDefault="00640C86" w:rsidP="00D2496D">
      <w:pPr>
        <w:widowControl w:val="0"/>
        <w:autoSpaceDE w:val="0"/>
        <w:autoSpaceDN w:val="0"/>
        <w:adjustRightInd w:val="0"/>
        <w:spacing w:line="240" w:lineRule="auto"/>
        <w:rPr>
          <w:rFonts w:ascii="Times New Roman" w:hAnsi="Times New Roman" w:cs="Times New Roman"/>
          <w:szCs w:val="20"/>
        </w:rPr>
      </w:pPr>
      <w:r w:rsidRPr="00640C86">
        <w:rPr>
          <w:rFonts w:ascii="Times New Roman" w:hAnsi="Times New Roman" w:cs="Times New Roman"/>
          <w:szCs w:val="20"/>
        </w:rPr>
        <w:t>Develop an open source Java stand alone application like yelp which worked on close to 2 million records. The project had to retrieve the information from the database based on business or user selection search.</w:t>
      </w:r>
    </w:p>
    <w:p w14:paraId="3F56A92C" w14:textId="2BB8F905" w:rsidR="00C0470C" w:rsidRPr="00724C5F" w:rsidRDefault="00D2496D" w:rsidP="00D2496D">
      <w:pPr>
        <w:widowControl w:val="0"/>
        <w:autoSpaceDE w:val="0"/>
        <w:autoSpaceDN w:val="0"/>
        <w:adjustRightInd w:val="0"/>
        <w:spacing w:line="240" w:lineRule="auto"/>
        <w:rPr>
          <w:rFonts w:ascii="Times New Roman" w:hAnsi="Times New Roman" w:cs="Times New Roman"/>
          <w:b/>
          <w:szCs w:val="20"/>
        </w:rPr>
      </w:pPr>
      <w:r w:rsidRPr="00724C5F">
        <w:rPr>
          <w:rFonts w:ascii="Times New Roman" w:hAnsi="Times New Roman" w:cs="Times New Roman"/>
          <w:szCs w:val="20"/>
        </w:rPr>
        <w:t xml:space="preserve">Tech stacks: </w:t>
      </w:r>
      <w:r w:rsidRPr="00724C5F">
        <w:rPr>
          <w:rFonts w:ascii="Times New Roman" w:hAnsi="Times New Roman" w:cs="Times New Roman"/>
          <w:b/>
          <w:szCs w:val="20"/>
        </w:rPr>
        <w:t>Java, Swing, Oracle.</w:t>
      </w:r>
    </w:p>
    <w:p w14:paraId="3655140B" w14:textId="2A0EBA82" w:rsidR="00D2496D" w:rsidRPr="00724C5F" w:rsidRDefault="00C0470C" w:rsidP="00D2496D">
      <w:pPr>
        <w:widowControl w:val="0"/>
        <w:autoSpaceDE w:val="0"/>
        <w:autoSpaceDN w:val="0"/>
        <w:adjustRightInd w:val="0"/>
        <w:spacing w:line="240" w:lineRule="auto"/>
        <w:rPr>
          <w:rFonts w:ascii="Times New Roman" w:hAnsi="Times New Roman" w:cs="Times New Roman"/>
          <w:szCs w:val="20"/>
        </w:rPr>
      </w:pPr>
      <w:r w:rsidRPr="00F924DB">
        <w:rPr>
          <w:rFonts w:ascii="Times New Roman" w:hAnsi="Times New Roman" w:cs="Times New Roman"/>
          <w:szCs w:val="20"/>
        </w:rPr>
        <w:t>Source Code:</w:t>
      </w:r>
      <w:r w:rsidRPr="00724C5F">
        <w:rPr>
          <w:rFonts w:ascii="Times New Roman" w:hAnsi="Times New Roman" w:cs="Times New Roman"/>
          <w:b/>
          <w:szCs w:val="20"/>
        </w:rPr>
        <w:t xml:space="preserve"> </w:t>
      </w:r>
      <w:r w:rsidR="00D2496D" w:rsidRPr="00724C5F">
        <w:rPr>
          <w:rFonts w:ascii="Times New Roman" w:hAnsi="Times New Roman" w:cs="Times New Roman"/>
          <w:szCs w:val="20"/>
        </w:rPr>
        <w:t>https://github.co</w:t>
      </w:r>
      <w:r w:rsidR="00F529FD" w:rsidRPr="00724C5F">
        <w:rPr>
          <w:rFonts w:ascii="Times New Roman" w:hAnsi="Times New Roman" w:cs="Times New Roman"/>
          <w:szCs w:val="20"/>
        </w:rPr>
        <w:t>m/divyaabilash/YelpChallenge</w:t>
      </w:r>
    </w:p>
    <w:p w14:paraId="1A273EB7" w14:textId="77777777" w:rsidR="00415FA3" w:rsidRPr="00724C5F" w:rsidRDefault="00415FA3" w:rsidP="00D2496D">
      <w:pPr>
        <w:widowControl w:val="0"/>
        <w:autoSpaceDE w:val="0"/>
        <w:autoSpaceDN w:val="0"/>
        <w:adjustRightInd w:val="0"/>
        <w:spacing w:line="240" w:lineRule="auto"/>
        <w:rPr>
          <w:rStyle w:val="Hyperlink"/>
          <w:rFonts w:ascii="Times New Roman" w:hAnsi="Times New Roman" w:cs="Times New Roman"/>
          <w:szCs w:val="20"/>
        </w:rPr>
      </w:pPr>
    </w:p>
    <w:p w14:paraId="30703FA0" w14:textId="77777777" w:rsidR="00415FA3" w:rsidRPr="00724C5F" w:rsidRDefault="00415FA3" w:rsidP="00415FA3">
      <w:pPr>
        <w:spacing w:line="16" w:lineRule="atLeast"/>
        <w:rPr>
          <w:rFonts w:ascii="Times New Roman" w:hAnsi="Times New Roman" w:cs="Times New Roman"/>
          <w:b/>
          <w:szCs w:val="20"/>
          <w:u w:val="single"/>
        </w:rPr>
      </w:pPr>
      <w:r w:rsidRPr="00724C5F">
        <w:rPr>
          <w:rFonts w:ascii="Times New Roman" w:hAnsi="Times New Roman" w:cs="Times New Roman"/>
          <w:b/>
          <w:szCs w:val="20"/>
          <w:u w:val="single"/>
        </w:rPr>
        <w:t>Pin Me:</w:t>
      </w:r>
    </w:p>
    <w:p w14:paraId="40F601C5" w14:textId="77777777" w:rsidR="005A69E4" w:rsidRPr="005A69E4" w:rsidRDefault="005A69E4" w:rsidP="005A69E4">
      <w:pPr>
        <w:spacing w:line="16" w:lineRule="atLeast"/>
        <w:rPr>
          <w:rFonts w:ascii="Times New Roman" w:hAnsi="Times New Roman" w:cs="Times New Roman"/>
          <w:szCs w:val="20"/>
        </w:rPr>
      </w:pPr>
      <w:r w:rsidRPr="005A69E4">
        <w:rPr>
          <w:rFonts w:ascii="Times New Roman" w:hAnsi="Times New Roman" w:cs="Times New Roman"/>
          <w:szCs w:val="20"/>
        </w:rPr>
        <w:t xml:space="preserve">A team of 4 had to build a website for posting local information as Events, Local gathering or sales. People who have created an account can get a real time update of the events that's posted and alerts about events if they have chosen to go. </w:t>
      </w:r>
    </w:p>
    <w:p w14:paraId="23AF65BF" w14:textId="77777777" w:rsidR="005A69E4" w:rsidRDefault="005A69E4" w:rsidP="005A69E4">
      <w:pPr>
        <w:spacing w:line="16" w:lineRule="atLeast"/>
        <w:rPr>
          <w:rFonts w:ascii="Times New Roman" w:hAnsi="Times New Roman" w:cs="Times New Roman"/>
          <w:szCs w:val="20"/>
        </w:rPr>
      </w:pPr>
      <w:r w:rsidRPr="005A69E4">
        <w:rPr>
          <w:rFonts w:ascii="Times New Roman" w:hAnsi="Times New Roman" w:cs="Times New Roman"/>
          <w:szCs w:val="20"/>
        </w:rPr>
        <w:t>I had to develop web pages and integrate web pages to backend service, develop backend services for event category selection and get the user posted events on the history page.</w:t>
      </w:r>
    </w:p>
    <w:p w14:paraId="2243C70A" w14:textId="1ADF1AF1" w:rsidR="00230074" w:rsidRPr="00F924DB" w:rsidRDefault="00230074" w:rsidP="005A69E4">
      <w:pPr>
        <w:spacing w:line="16" w:lineRule="atLeast"/>
        <w:rPr>
          <w:rFonts w:ascii="Times New Roman" w:hAnsi="Times New Roman" w:cs="Times New Roman"/>
          <w:b/>
          <w:szCs w:val="20"/>
        </w:rPr>
      </w:pPr>
      <w:r w:rsidRPr="00724C5F">
        <w:rPr>
          <w:rFonts w:ascii="Times New Roman" w:hAnsi="Times New Roman" w:cs="Times New Roman"/>
          <w:szCs w:val="20"/>
        </w:rPr>
        <w:t xml:space="preserve">Tech Stacks: </w:t>
      </w:r>
      <w:r w:rsidRPr="00F924DB">
        <w:rPr>
          <w:rFonts w:ascii="Times New Roman" w:hAnsi="Times New Roman" w:cs="Times New Roman"/>
          <w:b/>
          <w:szCs w:val="20"/>
        </w:rPr>
        <w:t>HTML, CSS, JavaScript, Java and SQL.</w:t>
      </w:r>
    </w:p>
    <w:p w14:paraId="669DC610" w14:textId="1E61342C" w:rsidR="00415FA3" w:rsidRPr="00724C5F" w:rsidRDefault="00A84734" w:rsidP="00415FA3">
      <w:pPr>
        <w:spacing w:line="16" w:lineRule="atLeast"/>
        <w:rPr>
          <w:rStyle w:val="Hyperlink"/>
          <w:rFonts w:ascii="Times New Roman" w:hAnsi="Times New Roman" w:cs="Times New Roman"/>
          <w:szCs w:val="20"/>
        </w:rPr>
      </w:pPr>
      <w:r w:rsidRPr="00724C5F">
        <w:rPr>
          <w:rFonts w:ascii="Times New Roman" w:hAnsi="Times New Roman" w:cs="Times New Roman"/>
          <w:szCs w:val="20"/>
        </w:rPr>
        <w:t xml:space="preserve">Source Code: </w:t>
      </w:r>
      <w:r w:rsidR="00415FA3" w:rsidRPr="00724C5F">
        <w:rPr>
          <w:rFonts w:ascii="Times New Roman" w:hAnsi="Times New Roman" w:cs="Times New Roman"/>
          <w:szCs w:val="20"/>
        </w:rPr>
        <w:t xml:space="preserve"> </w:t>
      </w:r>
      <w:hyperlink r:id="rId12" w:history="1">
        <w:r w:rsidR="00415FA3" w:rsidRPr="00724C5F">
          <w:rPr>
            <w:rStyle w:val="Hyperlink"/>
            <w:rFonts w:ascii="Times New Roman" w:hAnsi="Times New Roman" w:cs="Times New Roman"/>
            <w:szCs w:val="20"/>
          </w:rPr>
          <w:t>https://github.com/divyaabilash/MavenPinMe.git</w:t>
        </w:r>
      </w:hyperlink>
    </w:p>
    <w:p w14:paraId="2A602B24" w14:textId="77777777" w:rsidR="00415FA3" w:rsidRPr="00724C5F" w:rsidRDefault="00415FA3" w:rsidP="00415FA3">
      <w:pPr>
        <w:spacing w:line="16" w:lineRule="atLeast"/>
        <w:rPr>
          <w:rStyle w:val="Hyperlink"/>
          <w:rFonts w:ascii="Times New Roman" w:hAnsi="Times New Roman" w:cs="Times New Roman"/>
          <w:szCs w:val="20"/>
        </w:rPr>
      </w:pPr>
    </w:p>
    <w:p w14:paraId="391056BE" w14:textId="77777777" w:rsidR="00730E85" w:rsidRPr="00730E85" w:rsidRDefault="00730E85" w:rsidP="00730E85">
      <w:pPr>
        <w:spacing w:line="16" w:lineRule="atLeast"/>
        <w:rPr>
          <w:rFonts w:ascii="Times New Roman" w:hAnsi="Times New Roman" w:cs="Times New Roman"/>
          <w:b/>
          <w:szCs w:val="20"/>
          <w:u w:val="single"/>
        </w:rPr>
      </w:pPr>
      <w:r w:rsidRPr="00730E85">
        <w:rPr>
          <w:rFonts w:ascii="Times New Roman" w:hAnsi="Times New Roman" w:cs="Times New Roman"/>
          <w:b/>
          <w:szCs w:val="20"/>
          <w:u w:val="single"/>
        </w:rPr>
        <w:t>The Web for M-lab:</w:t>
      </w:r>
    </w:p>
    <w:p w14:paraId="42DC8912" w14:textId="0577FFC0" w:rsidR="00730E85" w:rsidRPr="00730E85" w:rsidRDefault="00730E85" w:rsidP="00730E85">
      <w:pPr>
        <w:spacing w:line="16" w:lineRule="atLeast"/>
        <w:rPr>
          <w:rFonts w:ascii="Times New Roman" w:hAnsi="Times New Roman" w:cs="Times New Roman"/>
          <w:szCs w:val="20"/>
        </w:rPr>
      </w:pPr>
      <w:r w:rsidRPr="00730E85">
        <w:rPr>
          <w:rFonts w:ascii="Times New Roman" w:hAnsi="Times New Roman" w:cs="Times New Roman"/>
          <w:szCs w:val="20"/>
        </w:rPr>
        <w:t>A team of 4 had to build a website. We built an open-source web-app for the diagnosis lab which had an account for lab assistant to create records of the patients and maintain records completely on the cloud instead of paperwork. The development also extends for a patient profile, where they can go and View/download their medical lab history.</w:t>
      </w:r>
    </w:p>
    <w:p w14:paraId="453D6EC4" w14:textId="77777777" w:rsidR="00730E85" w:rsidRPr="00730E85" w:rsidRDefault="00730E85" w:rsidP="00730E85">
      <w:pPr>
        <w:spacing w:line="16" w:lineRule="atLeast"/>
        <w:rPr>
          <w:rFonts w:ascii="Times New Roman" w:hAnsi="Times New Roman" w:cs="Times New Roman"/>
          <w:szCs w:val="20"/>
        </w:rPr>
      </w:pPr>
      <w:r w:rsidRPr="00730E85">
        <w:rPr>
          <w:rFonts w:ascii="Times New Roman" w:hAnsi="Times New Roman" w:cs="Times New Roman"/>
          <w:szCs w:val="20"/>
        </w:rPr>
        <w:t>I developed web pages and integrate web pages to the service of the backend, backend for getting test cases from the database while Searching for a test case and creating Test Case, and getting report while searching a particular report using report id.</w:t>
      </w:r>
    </w:p>
    <w:p w14:paraId="235C9A2D" w14:textId="60CF22D4" w:rsidR="00283F53" w:rsidRPr="00724C5F" w:rsidRDefault="00283F53" w:rsidP="00730E85">
      <w:pPr>
        <w:spacing w:line="16" w:lineRule="atLeast"/>
        <w:rPr>
          <w:rFonts w:ascii="Times New Roman" w:hAnsi="Times New Roman" w:cs="Times New Roman"/>
          <w:szCs w:val="20"/>
        </w:rPr>
      </w:pPr>
      <w:r w:rsidRPr="00724C5F">
        <w:rPr>
          <w:rFonts w:ascii="Times New Roman" w:hAnsi="Times New Roman" w:cs="Times New Roman"/>
          <w:szCs w:val="20"/>
        </w:rPr>
        <w:t xml:space="preserve">Tech Stacks: </w:t>
      </w:r>
      <w:r w:rsidRPr="00F924DB">
        <w:rPr>
          <w:rFonts w:ascii="Times New Roman" w:hAnsi="Times New Roman" w:cs="Times New Roman"/>
          <w:b/>
          <w:szCs w:val="20"/>
        </w:rPr>
        <w:t>HTML, CSS, JavaScript, JQuery, PHP and MySQL.</w:t>
      </w:r>
    </w:p>
    <w:p w14:paraId="3A4720F9" w14:textId="06021E56" w:rsidR="001D6B37" w:rsidRPr="00724C5F" w:rsidRDefault="00283F53" w:rsidP="00415FA3">
      <w:pPr>
        <w:spacing w:line="16" w:lineRule="atLeast"/>
        <w:rPr>
          <w:rStyle w:val="Hyperlink"/>
          <w:rFonts w:ascii="Times New Roman" w:hAnsi="Times New Roman" w:cs="Times New Roman"/>
          <w:color w:val="auto"/>
          <w:u w:val="none"/>
        </w:rPr>
      </w:pPr>
      <w:r w:rsidRPr="00724C5F">
        <w:rPr>
          <w:rFonts w:ascii="Times New Roman" w:hAnsi="Times New Roman" w:cs="Times New Roman"/>
          <w:szCs w:val="20"/>
        </w:rPr>
        <w:t>Source Code:</w:t>
      </w:r>
      <w:r w:rsidR="00415FA3" w:rsidRPr="00724C5F">
        <w:rPr>
          <w:rFonts w:ascii="Times New Roman" w:hAnsi="Times New Roman" w:cs="Times New Roman"/>
        </w:rPr>
        <w:t xml:space="preserve"> https://github.com/divyaabi</w:t>
      </w:r>
      <w:r w:rsidR="001D6B37" w:rsidRPr="00724C5F">
        <w:rPr>
          <w:rFonts w:ascii="Times New Roman" w:hAnsi="Times New Roman" w:cs="Times New Roman"/>
        </w:rPr>
        <w:t>lash/DiagnosticsLab-Software</w:t>
      </w:r>
    </w:p>
    <w:p w14:paraId="36DB57DF" w14:textId="77777777" w:rsidR="00003D97" w:rsidRPr="00724C5F" w:rsidRDefault="00003D97" w:rsidP="00CA2BBA">
      <w:pPr>
        <w:spacing w:line="16" w:lineRule="atLeast"/>
        <w:rPr>
          <w:rFonts w:ascii="Times New Roman" w:hAnsi="Times New Roman" w:cs="Times New Roman"/>
          <w:b/>
          <w:szCs w:val="20"/>
        </w:rPr>
      </w:pPr>
    </w:p>
    <w:p w14:paraId="1DF2F4C8" w14:textId="13BFCF09" w:rsidR="00432EE3" w:rsidRPr="00724C5F" w:rsidRDefault="005F3B55" w:rsidP="00CA2BBA">
      <w:pPr>
        <w:spacing w:line="16" w:lineRule="atLeast"/>
        <w:rPr>
          <w:rFonts w:ascii="Times New Roman" w:hAnsi="Times New Roman" w:cs="Times New Roman"/>
          <w:b/>
          <w:szCs w:val="20"/>
        </w:rPr>
      </w:pPr>
      <w:r w:rsidRPr="00724C5F">
        <w:rPr>
          <w:rFonts w:ascii="Times New Roman" w:hAnsi="Times New Roman" w:cs="Times New Roman"/>
          <w:b/>
          <w:szCs w:val="20"/>
          <w:u w:val="single"/>
        </w:rPr>
        <w:t>Online Student Portal</w:t>
      </w:r>
      <w:r w:rsidRPr="00724C5F">
        <w:rPr>
          <w:rFonts w:ascii="Times New Roman" w:hAnsi="Times New Roman" w:cs="Times New Roman"/>
          <w:b/>
          <w:szCs w:val="20"/>
        </w:rPr>
        <w:t>:</w:t>
      </w:r>
    </w:p>
    <w:p w14:paraId="1066E64B" w14:textId="77777777" w:rsidR="00E92A36" w:rsidRDefault="00E92A36" w:rsidP="005F3B55">
      <w:pPr>
        <w:spacing w:line="16" w:lineRule="atLeast"/>
        <w:rPr>
          <w:rFonts w:ascii="Times New Roman" w:hAnsi="Times New Roman" w:cs="Times New Roman"/>
          <w:szCs w:val="20"/>
        </w:rPr>
      </w:pPr>
      <w:r w:rsidRPr="00E92A36">
        <w:rPr>
          <w:rFonts w:ascii="Times New Roman" w:hAnsi="Times New Roman" w:cs="Times New Roman"/>
          <w:szCs w:val="20"/>
        </w:rPr>
        <w:t>Develop a website, Student portal for universities. On this website, admin can log in and view the list of students who are enrolled to the university, deleted or updated details of the student.</w:t>
      </w:r>
    </w:p>
    <w:p w14:paraId="79AD1DD3" w14:textId="569D7581" w:rsidR="005F3B55" w:rsidRPr="00724C5F" w:rsidRDefault="005F3B55" w:rsidP="005F3B55">
      <w:pPr>
        <w:spacing w:line="16" w:lineRule="atLeast"/>
        <w:rPr>
          <w:rFonts w:ascii="Times New Roman" w:hAnsi="Times New Roman" w:cs="Times New Roman"/>
          <w:szCs w:val="20"/>
        </w:rPr>
      </w:pPr>
      <w:r w:rsidRPr="00724C5F">
        <w:rPr>
          <w:rFonts w:ascii="Times New Roman" w:hAnsi="Times New Roman" w:cs="Times New Roman"/>
          <w:szCs w:val="20"/>
        </w:rPr>
        <w:t xml:space="preserve">Tech stacks: </w:t>
      </w:r>
      <w:r w:rsidRPr="00724C5F">
        <w:rPr>
          <w:rFonts w:ascii="Times New Roman" w:hAnsi="Times New Roman" w:cs="Times New Roman"/>
          <w:b/>
          <w:szCs w:val="20"/>
        </w:rPr>
        <w:t>Sinatra, ERB, Ruby, SQLite.</w:t>
      </w:r>
    </w:p>
    <w:p w14:paraId="366FD0C0" w14:textId="1065893A" w:rsidR="00825B3E" w:rsidRPr="00724C5F" w:rsidRDefault="00825B3E" w:rsidP="005F3B55">
      <w:pPr>
        <w:spacing w:line="16" w:lineRule="atLeast"/>
        <w:rPr>
          <w:rFonts w:ascii="Times New Roman" w:hAnsi="Times New Roman" w:cs="Times New Roman"/>
          <w:szCs w:val="20"/>
        </w:rPr>
      </w:pPr>
      <w:r w:rsidRPr="00724C5F">
        <w:rPr>
          <w:rFonts w:ascii="Times New Roman" w:hAnsi="Times New Roman" w:cs="Times New Roman"/>
          <w:szCs w:val="20"/>
        </w:rPr>
        <w:t xml:space="preserve">Source Code: </w:t>
      </w:r>
      <w:hyperlink r:id="rId13" w:history="1">
        <w:r w:rsidR="00283F53" w:rsidRPr="00724C5F">
          <w:rPr>
            <w:rStyle w:val="Hyperlink"/>
            <w:rFonts w:ascii="Times New Roman" w:hAnsi="Times New Roman" w:cs="Times New Roman"/>
            <w:szCs w:val="20"/>
          </w:rPr>
          <w:t>https://github.com/divyaabilash/university-Student-portal-</w:t>
        </w:r>
      </w:hyperlink>
    </w:p>
    <w:p w14:paraId="3D3E64A8" w14:textId="77777777" w:rsidR="00DC1658" w:rsidRPr="00DC1658" w:rsidRDefault="00DC1658" w:rsidP="00DC1658">
      <w:pPr>
        <w:spacing w:line="16" w:lineRule="atLeast"/>
        <w:rPr>
          <w:rStyle w:val="Hyperlink"/>
          <w:rFonts w:ascii="Times New Roman" w:hAnsi="Times New Roman" w:cs="Times New Roman"/>
          <w:color w:val="7030A0"/>
          <w:szCs w:val="20"/>
        </w:rPr>
      </w:pPr>
      <w:r w:rsidRPr="00DC1658">
        <w:rPr>
          <w:rFonts w:ascii="Times New Roman" w:hAnsi="Times New Roman" w:cs="Times New Roman"/>
          <w:szCs w:val="20"/>
        </w:rPr>
        <w:t xml:space="preserve">Hosted Website: </w:t>
      </w:r>
      <w:hyperlink r:id="rId14" w:history="1">
        <w:r w:rsidRPr="00DC1658">
          <w:rPr>
            <w:rStyle w:val="Hyperlink"/>
            <w:rFonts w:ascii="Times New Roman" w:hAnsi="Times New Roman" w:cs="Times New Roman"/>
            <w:szCs w:val="20"/>
          </w:rPr>
          <w:t>https://divya-assignment4.herokuapp.com/login</w:t>
        </w:r>
      </w:hyperlink>
    </w:p>
    <w:p w14:paraId="591F7D63" w14:textId="3364CDF8" w:rsidR="00283F53" w:rsidRPr="00724C5F" w:rsidRDefault="00283F53" w:rsidP="005F3B55">
      <w:pPr>
        <w:spacing w:line="16" w:lineRule="atLeast"/>
        <w:rPr>
          <w:rFonts w:ascii="Times New Roman" w:hAnsi="Times New Roman" w:cs="Times New Roman"/>
          <w:szCs w:val="20"/>
        </w:rPr>
      </w:pPr>
    </w:p>
    <w:p w14:paraId="02EA1666" w14:textId="77777777" w:rsidR="001B07E4" w:rsidRPr="00724C5F" w:rsidRDefault="001B07E4" w:rsidP="00CA2BBA">
      <w:pPr>
        <w:spacing w:line="16" w:lineRule="atLeast"/>
        <w:rPr>
          <w:rFonts w:ascii="Times New Roman" w:hAnsi="Times New Roman" w:cs="Times New Roman"/>
          <w:szCs w:val="20"/>
        </w:rPr>
      </w:pPr>
    </w:p>
    <w:sectPr w:rsidR="001B07E4" w:rsidRPr="00724C5F" w:rsidSect="009523CF">
      <w:headerReference w:type="default" r:id="rId15"/>
      <w:headerReference w:type="first" r:id="rId16"/>
      <w:pgSz w:w="12240" w:h="15840"/>
      <w:pgMar w:top="720" w:right="1080" w:bottom="720" w:left="1080" w:header="288"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B4FDB" w14:textId="77777777" w:rsidR="00C21A87" w:rsidRDefault="00C21A87">
      <w:pPr>
        <w:spacing w:line="240" w:lineRule="auto"/>
      </w:pPr>
      <w:r>
        <w:separator/>
      </w:r>
    </w:p>
  </w:endnote>
  <w:endnote w:type="continuationSeparator" w:id="0">
    <w:p w14:paraId="60201A55" w14:textId="77777777" w:rsidR="00C21A87" w:rsidRDefault="00C2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2BDA1" w14:textId="77777777" w:rsidR="00C21A87" w:rsidRDefault="00C21A87">
      <w:pPr>
        <w:spacing w:line="240" w:lineRule="auto"/>
      </w:pPr>
      <w:r>
        <w:separator/>
      </w:r>
    </w:p>
  </w:footnote>
  <w:footnote w:type="continuationSeparator" w:id="0">
    <w:p w14:paraId="1176C9C7" w14:textId="77777777" w:rsidR="00C21A87" w:rsidRDefault="00C21A8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68386" w14:textId="77777777" w:rsidR="009523CF" w:rsidRPr="005A067D" w:rsidRDefault="009523CF" w:rsidP="009523CF">
    <w:pPr>
      <w:pStyle w:val="Title"/>
      <w:jc w:val="center"/>
      <w:rPr>
        <w:rFonts w:ascii="Times New Roman" w:hAnsi="Times New Roman" w:cs="Times New Roman"/>
        <w:sz w:val="22"/>
        <w:szCs w:val="22"/>
      </w:rPr>
    </w:pPr>
    <w:r>
      <w:tab/>
    </w:r>
    <w:r w:rsidRPr="005A067D">
      <w:rPr>
        <w:rFonts w:ascii="Times New Roman" w:hAnsi="Times New Roman" w:cs="Times New Roman"/>
        <w:sz w:val="22"/>
        <w:szCs w:val="22"/>
      </w:rPr>
      <w:t>Divyarajalakshmi Natarajan</w:t>
    </w:r>
  </w:p>
  <w:p w14:paraId="22A44DE2" w14:textId="016B9C18" w:rsidR="003066AC" w:rsidRPr="009523CF" w:rsidRDefault="009523CF" w:rsidP="009523CF">
    <w:pPr>
      <w:pStyle w:val="ContactDetails"/>
      <w:spacing w:before="0" w:after="0" w:line="240" w:lineRule="auto"/>
      <w:jc w:val="center"/>
      <w:rPr>
        <w:rFonts w:ascii="Times New Roman" w:hAnsi="Times New Roman" w:cs="Times New Roman"/>
        <w:color w:val="A9122A" w:themeColor="hyperlink"/>
        <w:sz w:val="20"/>
        <w:szCs w:val="20"/>
        <w:u w:val="single"/>
      </w:rPr>
    </w:pPr>
    <w:r w:rsidRPr="00A93D85">
      <w:rPr>
        <w:rFonts w:ascii="Times New Roman" w:hAnsi="Times New Roman" w:cs="Times New Roman"/>
        <w:sz w:val="20"/>
        <w:szCs w:val="20"/>
      </w:rPr>
      <w:t xml:space="preserve">Phone: 669 255 8384   E-Mail: </w:t>
    </w:r>
    <w:r w:rsidRPr="009523CF">
      <w:rPr>
        <w:rFonts w:ascii="Times New Roman" w:hAnsi="Times New Roman" w:cs="Times New Roman"/>
        <w:sz w:val="20"/>
        <w:szCs w:val="20"/>
      </w:rPr>
      <w:t>divyarajalakshmin@gmail.com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22F64" w:themeColor="accent1"/>
        <w:szCs w:val="20"/>
      </w:rPr>
      <w:alias w:val="Author"/>
      <w:tag w:val=""/>
      <w:id w:val="-952397527"/>
      <w:placeholder>
        <w:docPart w:val="5FB118AF479C58458E8DB15A337E2390"/>
      </w:placeholder>
      <w:dataBinding w:prefixMappings="xmlns:ns0='http://purl.org/dc/elements/1.1/' xmlns:ns1='http://schemas.openxmlformats.org/package/2006/metadata/core-properties' " w:xpath="/ns1:coreProperties[1]/ns0:creator[1]" w:storeItemID="{6C3C8BC8-F283-45AE-878A-BAB7291924A1}"/>
      <w:text/>
    </w:sdtPr>
    <w:sdtEndPr/>
    <w:sdtContent>
      <w:p w14:paraId="3E13F058" w14:textId="74B33883" w:rsidR="009523CF" w:rsidRDefault="009523CF">
        <w:pPr>
          <w:pStyle w:val="Header"/>
          <w:jc w:val="center"/>
          <w:rPr>
            <w:color w:val="322F64" w:themeColor="accent1"/>
          </w:rPr>
        </w:pPr>
        <w:r>
          <w:rPr>
            <w:color w:val="322F64" w:themeColor="accent1"/>
            <w:szCs w:val="20"/>
          </w:rPr>
          <w:t>Abilash Badri</w:t>
        </w:r>
      </w:p>
    </w:sdtContent>
  </w:sdt>
  <w:p w14:paraId="1DF83AC9" w14:textId="77777777" w:rsidR="009523CF" w:rsidRDefault="009523CF">
    <w:pPr>
      <w:pStyle w:val="Header"/>
      <w:jc w:val="center"/>
      <w:rPr>
        <w:caps/>
        <w:color w:val="322F64" w:themeColor="accent1"/>
      </w:rPr>
    </w:pPr>
    <w:r>
      <w:rPr>
        <w:caps/>
        <w:color w:val="322F64" w:themeColor="accent1"/>
      </w:rPr>
      <w:t xml:space="preserve"> </w:t>
    </w:r>
    <w:sdt>
      <w:sdtPr>
        <w:rPr>
          <w:caps/>
          <w:color w:val="322F64" w:themeColor="accent1"/>
        </w:rPr>
        <w:alias w:val="Title"/>
        <w:tag w:val=""/>
        <w:id w:val="-1954942076"/>
        <w:placeholder>
          <w:docPart w:val="4C95860298365E40A2BB5879E339A95F"/>
        </w:placeholder>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322F64" w:themeColor="accent1"/>
          </w:rPr>
          <w:t>[Document title]</w:t>
        </w:r>
      </w:sdtContent>
    </w:sdt>
  </w:p>
  <w:p w14:paraId="224104E4" w14:textId="0093B859" w:rsidR="00A93D85" w:rsidRPr="00A93D85" w:rsidRDefault="00A93D85" w:rsidP="00A93D85">
    <w:pPr>
      <w:pStyle w:val="ContactDetails"/>
      <w:spacing w:before="0" w:after="0" w:line="240" w:lineRule="auto"/>
      <w:jc w:val="center"/>
      <w:rPr>
        <w:rStyle w:val="Hyperlink"/>
        <w:rFonts w:ascii="Times New Roman" w:hAnsi="Times New Roman" w:cs="Times New Roman"/>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1C08BF62"/>
    <w:lvl w:ilvl="0">
      <w:start w:val="1"/>
      <w:numFmt w:val="bullet"/>
      <w:lvlText w:val=""/>
      <w:lvlJc w:val="left"/>
      <w:pPr>
        <w:tabs>
          <w:tab w:val="num" w:pos="360"/>
        </w:tabs>
        <w:ind w:left="360" w:hanging="360"/>
      </w:pPr>
      <w:rPr>
        <w:rFonts w:ascii="Symbol" w:hAnsi="Symbol" w:hint="default"/>
      </w:rPr>
    </w:lvl>
  </w:abstractNum>
  <w:abstractNum w:abstractNumId="10">
    <w:nsid w:val="05541214"/>
    <w:multiLevelType w:val="hybridMultilevel"/>
    <w:tmpl w:val="631EF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AE50D6"/>
    <w:multiLevelType w:val="hybridMultilevel"/>
    <w:tmpl w:val="CC9651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7B5313"/>
    <w:multiLevelType w:val="hybridMultilevel"/>
    <w:tmpl w:val="8510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A15F7"/>
    <w:multiLevelType w:val="hybridMultilevel"/>
    <w:tmpl w:val="7E5C210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860B88"/>
    <w:multiLevelType w:val="hybridMultilevel"/>
    <w:tmpl w:val="25FA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060D7"/>
    <w:multiLevelType w:val="hybridMultilevel"/>
    <w:tmpl w:val="AEFC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16D45"/>
    <w:multiLevelType w:val="hybridMultilevel"/>
    <w:tmpl w:val="20A4A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D11E9"/>
    <w:multiLevelType w:val="hybridMultilevel"/>
    <w:tmpl w:val="980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0259F"/>
    <w:multiLevelType w:val="hybridMultilevel"/>
    <w:tmpl w:val="06E8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53EB0"/>
    <w:multiLevelType w:val="hybridMultilevel"/>
    <w:tmpl w:val="DF5A0256"/>
    <w:lvl w:ilvl="0" w:tplc="77880980">
      <w:start w:val="1"/>
      <w:numFmt w:val="decimal"/>
      <w:lvlText w:val="%1."/>
      <w:lvlJc w:val="left"/>
      <w:pPr>
        <w:ind w:left="400" w:hanging="360"/>
      </w:pPr>
      <w:rPr>
        <w:rFonts w:ascii="Calibri" w:hAnsi="Calibri" w:hint="default"/>
        <w:sz w:val="22"/>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1">
    <w:nsid w:val="72060D6A"/>
    <w:multiLevelType w:val="hybridMultilevel"/>
    <w:tmpl w:val="A432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E50449"/>
    <w:multiLevelType w:val="hybridMultilevel"/>
    <w:tmpl w:val="2AA8BD14"/>
    <w:lvl w:ilvl="0" w:tplc="04090001">
      <w:start w:val="1"/>
      <w:numFmt w:val="bullet"/>
      <w:lvlText w:val=""/>
      <w:lvlJc w:val="left"/>
      <w:pPr>
        <w:ind w:left="720" w:hanging="360"/>
      </w:pPr>
      <w:rPr>
        <w:rFonts w:ascii="Symbol" w:hAnsi="Symbol"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424956"/>
    <w:multiLevelType w:val="hybridMultilevel"/>
    <w:tmpl w:val="7130D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21"/>
  </w:num>
  <w:num w:numId="14">
    <w:abstractNumId w:val="14"/>
  </w:num>
  <w:num w:numId="15">
    <w:abstractNumId w:val="11"/>
  </w:num>
  <w:num w:numId="16">
    <w:abstractNumId w:val="10"/>
  </w:num>
  <w:num w:numId="17">
    <w:abstractNumId w:val="18"/>
  </w:num>
  <w:num w:numId="18">
    <w:abstractNumId w:val="15"/>
  </w:num>
  <w:num w:numId="19">
    <w:abstractNumId w:val="9"/>
  </w:num>
  <w:num w:numId="20">
    <w:abstractNumId w:val="23"/>
  </w:num>
  <w:num w:numId="21">
    <w:abstractNumId w:val="17"/>
  </w:num>
  <w:num w:numId="22">
    <w:abstractNumId w:val="20"/>
  </w:num>
  <w:num w:numId="23">
    <w:abstractNumId w:val="16"/>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86411"/>
    <w:rsid w:val="00002A93"/>
    <w:rsid w:val="00003D4F"/>
    <w:rsid w:val="00003D97"/>
    <w:rsid w:val="00043704"/>
    <w:rsid w:val="0005150E"/>
    <w:rsid w:val="0005770C"/>
    <w:rsid w:val="0006115B"/>
    <w:rsid w:val="00065DE0"/>
    <w:rsid w:val="00075C69"/>
    <w:rsid w:val="000851C3"/>
    <w:rsid w:val="00095AC1"/>
    <w:rsid w:val="000962CC"/>
    <w:rsid w:val="000C04BD"/>
    <w:rsid w:val="000C18B5"/>
    <w:rsid w:val="000C1CF5"/>
    <w:rsid w:val="000D2B68"/>
    <w:rsid w:val="000E30B7"/>
    <w:rsid w:val="000F050E"/>
    <w:rsid w:val="000F2F15"/>
    <w:rsid w:val="00115B31"/>
    <w:rsid w:val="001347C3"/>
    <w:rsid w:val="00141334"/>
    <w:rsid w:val="00146310"/>
    <w:rsid w:val="00152609"/>
    <w:rsid w:val="00175CE5"/>
    <w:rsid w:val="00180CFE"/>
    <w:rsid w:val="0019405F"/>
    <w:rsid w:val="001965FC"/>
    <w:rsid w:val="001A3672"/>
    <w:rsid w:val="001A3A48"/>
    <w:rsid w:val="001A3DF0"/>
    <w:rsid w:val="001B07E4"/>
    <w:rsid w:val="001C1E5E"/>
    <w:rsid w:val="001D6B37"/>
    <w:rsid w:val="001E4B4D"/>
    <w:rsid w:val="001F1642"/>
    <w:rsid w:val="00230074"/>
    <w:rsid w:val="00232051"/>
    <w:rsid w:val="0024101A"/>
    <w:rsid w:val="00246DD4"/>
    <w:rsid w:val="0025667B"/>
    <w:rsid w:val="0025772A"/>
    <w:rsid w:val="00262790"/>
    <w:rsid w:val="002741EE"/>
    <w:rsid w:val="00275BA1"/>
    <w:rsid w:val="00283366"/>
    <w:rsid w:val="00283F53"/>
    <w:rsid w:val="00286AED"/>
    <w:rsid w:val="0028727D"/>
    <w:rsid w:val="0028797F"/>
    <w:rsid w:val="002A73EF"/>
    <w:rsid w:val="002D0F4F"/>
    <w:rsid w:val="002D467B"/>
    <w:rsid w:val="002D6082"/>
    <w:rsid w:val="002E03B7"/>
    <w:rsid w:val="002E3AAD"/>
    <w:rsid w:val="002F2AB4"/>
    <w:rsid w:val="003066AC"/>
    <w:rsid w:val="00313EF6"/>
    <w:rsid w:val="00314CBF"/>
    <w:rsid w:val="00322D8D"/>
    <w:rsid w:val="003273E9"/>
    <w:rsid w:val="00340798"/>
    <w:rsid w:val="003412B2"/>
    <w:rsid w:val="00361852"/>
    <w:rsid w:val="00382175"/>
    <w:rsid w:val="00383F9D"/>
    <w:rsid w:val="00386FE9"/>
    <w:rsid w:val="003C6DE8"/>
    <w:rsid w:val="003D621E"/>
    <w:rsid w:val="0040368B"/>
    <w:rsid w:val="00415FA3"/>
    <w:rsid w:val="00432EE3"/>
    <w:rsid w:val="00444331"/>
    <w:rsid w:val="00446E53"/>
    <w:rsid w:val="004500DF"/>
    <w:rsid w:val="004511B6"/>
    <w:rsid w:val="00454A48"/>
    <w:rsid w:val="00472174"/>
    <w:rsid w:val="00487DD8"/>
    <w:rsid w:val="0049368E"/>
    <w:rsid w:val="004A1C7B"/>
    <w:rsid w:val="004B4973"/>
    <w:rsid w:val="004C725F"/>
    <w:rsid w:val="004D01A8"/>
    <w:rsid w:val="004E02F7"/>
    <w:rsid w:val="004E17EF"/>
    <w:rsid w:val="004F0685"/>
    <w:rsid w:val="004F31EC"/>
    <w:rsid w:val="004F4178"/>
    <w:rsid w:val="00500837"/>
    <w:rsid w:val="005056ED"/>
    <w:rsid w:val="00520634"/>
    <w:rsid w:val="0052089D"/>
    <w:rsid w:val="0053557F"/>
    <w:rsid w:val="005536AA"/>
    <w:rsid w:val="00560A25"/>
    <w:rsid w:val="00564484"/>
    <w:rsid w:val="00575EB6"/>
    <w:rsid w:val="005854A0"/>
    <w:rsid w:val="00586F3F"/>
    <w:rsid w:val="005A067D"/>
    <w:rsid w:val="005A300C"/>
    <w:rsid w:val="005A69E4"/>
    <w:rsid w:val="005C06E6"/>
    <w:rsid w:val="005C66B1"/>
    <w:rsid w:val="005E0623"/>
    <w:rsid w:val="005E46BB"/>
    <w:rsid w:val="005F3B55"/>
    <w:rsid w:val="00602D60"/>
    <w:rsid w:val="006037E9"/>
    <w:rsid w:val="006114D9"/>
    <w:rsid w:val="006152B2"/>
    <w:rsid w:val="00635811"/>
    <w:rsid w:val="00640C86"/>
    <w:rsid w:val="00643FCE"/>
    <w:rsid w:val="00653521"/>
    <w:rsid w:val="00654DFB"/>
    <w:rsid w:val="00655802"/>
    <w:rsid w:val="00660EFB"/>
    <w:rsid w:val="0066141E"/>
    <w:rsid w:val="0066175D"/>
    <w:rsid w:val="00674C05"/>
    <w:rsid w:val="00682BFE"/>
    <w:rsid w:val="006A515C"/>
    <w:rsid w:val="006C2EB4"/>
    <w:rsid w:val="00704172"/>
    <w:rsid w:val="007055A8"/>
    <w:rsid w:val="00716FEF"/>
    <w:rsid w:val="00724C5F"/>
    <w:rsid w:val="00730E85"/>
    <w:rsid w:val="00736C74"/>
    <w:rsid w:val="00737B0A"/>
    <w:rsid w:val="00741E72"/>
    <w:rsid w:val="00760E86"/>
    <w:rsid w:val="0077044C"/>
    <w:rsid w:val="00793460"/>
    <w:rsid w:val="007C0236"/>
    <w:rsid w:val="008029BB"/>
    <w:rsid w:val="00810567"/>
    <w:rsid w:val="008254C6"/>
    <w:rsid w:val="00825B3E"/>
    <w:rsid w:val="008513DD"/>
    <w:rsid w:val="00852D8D"/>
    <w:rsid w:val="00861689"/>
    <w:rsid w:val="008672F9"/>
    <w:rsid w:val="00870740"/>
    <w:rsid w:val="00881F56"/>
    <w:rsid w:val="008825D0"/>
    <w:rsid w:val="00884A67"/>
    <w:rsid w:val="008942AB"/>
    <w:rsid w:val="008A1381"/>
    <w:rsid w:val="008B16A2"/>
    <w:rsid w:val="008B38AE"/>
    <w:rsid w:val="008C503B"/>
    <w:rsid w:val="008C738C"/>
    <w:rsid w:val="008D1114"/>
    <w:rsid w:val="008D614A"/>
    <w:rsid w:val="008E0DDF"/>
    <w:rsid w:val="008F30CE"/>
    <w:rsid w:val="008F41A3"/>
    <w:rsid w:val="00901D21"/>
    <w:rsid w:val="00913E87"/>
    <w:rsid w:val="00931833"/>
    <w:rsid w:val="0093575F"/>
    <w:rsid w:val="009448D8"/>
    <w:rsid w:val="00947231"/>
    <w:rsid w:val="009523CF"/>
    <w:rsid w:val="00993F5D"/>
    <w:rsid w:val="00995EAB"/>
    <w:rsid w:val="009B463D"/>
    <w:rsid w:val="009C0226"/>
    <w:rsid w:val="009C5C32"/>
    <w:rsid w:val="009E40F6"/>
    <w:rsid w:val="00A072E6"/>
    <w:rsid w:val="00A20842"/>
    <w:rsid w:val="00A231DA"/>
    <w:rsid w:val="00A25154"/>
    <w:rsid w:val="00A35496"/>
    <w:rsid w:val="00A54974"/>
    <w:rsid w:val="00A7403C"/>
    <w:rsid w:val="00A83C1E"/>
    <w:rsid w:val="00A84734"/>
    <w:rsid w:val="00A93D85"/>
    <w:rsid w:val="00AA708E"/>
    <w:rsid w:val="00AB71F5"/>
    <w:rsid w:val="00AC1362"/>
    <w:rsid w:val="00B3265A"/>
    <w:rsid w:val="00B47A8A"/>
    <w:rsid w:val="00B6480D"/>
    <w:rsid w:val="00B7175A"/>
    <w:rsid w:val="00B817F4"/>
    <w:rsid w:val="00B86411"/>
    <w:rsid w:val="00BB084A"/>
    <w:rsid w:val="00BB23BB"/>
    <w:rsid w:val="00BC5510"/>
    <w:rsid w:val="00BE4B14"/>
    <w:rsid w:val="00BE5950"/>
    <w:rsid w:val="00BF1321"/>
    <w:rsid w:val="00C04629"/>
    <w:rsid w:val="00C0470C"/>
    <w:rsid w:val="00C12708"/>
    <w:rsid w:val="00C21A87"/>
    <w:rsid w:val="00C44234"/>
    <w:rsid w:val="00C44F13"/>
    <w:rsid w:val="00C477C9"/>
    <w:rsid w:val="00C72BD4"/>
    <w:rsid w:val="00C73121"/>
    <w:rsid w:val="00C828E1"/>
    <w:rsid w:val="00CA2BBA"/>
    <w:rsid w:val="00CA35F5"/>
    <w:rsid w:val="00CC5D3B"/>
    <w:rsid w:val="00D01CD9"/>
    <w:rsid w:val="00D13E46"/>
    <w:rsid w:val="00D168A2"/>
    <w:rsid w:val="00D1742E"/>
    <w:rsid w:val="00D2496D"/>
    <w:rsid w:val="00D2515E"/>
    <w:rsid w:val="00D26B71"/>
    <w:rsid w:val="00D32883"/>
    <w:rsid w:val="00D42F74"/>
    <w:rsid w:val="00D447F7"/>
    <w:rsid w:val="00D64667"/>
    <w:rsid w:val="00DB0CBB"/>
    <w:rsid w:val="00DB4032"/>
    <w:rsid w:val="00DC1658"/>
    <w:rsid w:val="00DC37CD"/>
    <w:rsid w:val="00DC4138"/>
    <w:rsid w:val="00DC7B96"/>
    <w:rsid w:val="00DD21EB"/>
    <w:rsid w:val="00DE19A1"/>
    <w:rsid w:val="00DE46D2"/>
    <w:rsid w:val="00DF32F2"/>
    <w:rsid w:val="00DF5190"/>
    <w:rsid w:val="00DF64D4"/>
    <w:rsid w:val="00DF7384"/>
    <w:rsid w:val="00E02DEB"/>
    <w:rsid w:val="00E22238"/>
    <w:rsid w:val="00E3603E"/>
    <w:rsid w:val="00E3645E"/>
    <w:rsid w:val="00E44937"/>
    <w:rsid w:val="00E465B2"/>
    <w:rsid w:val="00E57C83"/>
    <w:rsid w:val="00E7135E"/>
    <w:rsid w:val="00E8274A"/>
    <w:rsid w:val="00E92A36"/>
    <w:rsid w:val="00EA27A4"/>
    <w:rsid w:val="00EE2D15"/>
    <w:rsid w:val="00EF577D"/>
    <w:rsid w:val="00F25534"/>
    <w:rsid w:val="00F329FE"/>
    <w:rsid w:val="00F529FD"/>
    <w:rsid w:val="00F55270"/>
    <w:rsid w:val="00F55D88"/>
    <w:rsid w:val="00F63BAE"/>
    <w:rsid w:val="00F660C5"/>
    <w:rsid w:val="00F662AA"/>
    <w:rsid w:val="00F67E60"/>
    <w:rsid w:val="00F82DAA"/>
    <w:rsid w:val="00F924DB"/>
    <w:rsid w:val="00FC3144"/>
    <w:rsid w:val="00FD75A1"/>
    <w:rsid w:val="00FF3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35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8C503B"/>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uiPriority w:val="99"/>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uiPriority w:val="99"/>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3066AC"/>
    <w:rPr>
      <w:color w:val="A9122A" w:themeColor="hyperlink"/>
      <w:u w:val="single"/>
    </w:rPr>
  </w:style>
  <w:style w:type="character" w:styleId="FollowedHyperlink">
    <w:name w:val="FollowedHyperlink"/>
    <w:basedOn w:val="DefaultParagraphFont"/>
    <w:uiPriority w:val="99"/>
    <w:semiHidden/>
    <w:unhideWhenUsed/>
    <w:rsid w:val="0052089D"/>
    <w:rPr>
      <w:color w:val="68135E" w:themeColor="followedHyperlink"/>
      <w:u w:val="single"/>
    </w:rPr>
  </w:style>
  <w:style w:type="character" w:customStyle="1" w:styleId="domain">
    <w:name w:val="domain"/>
    <w:basedOn w:val="DefaultParagraphFont"/>
    <w:rsid w:val="00A93D85"/>
  </w:style>
  <w:style w:type="character" w:customStyle="1" w:styleId="vanity-name">
    <w:name w:val="vanity-name"/>
    <w:basedOn w:val="DefaultParagraphFont"/>
    <w:rsid w:val="00A93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23156">
      <w:bodyDiv w:val="1"/>
      <w:marLeft w:val="0"/>
      <w:marRight w:val="0"/>
      <w:marTop w:val="0"/>
      <w:marBottom w:val="0"/>
      <w:divBdr>
        <w:top w:val="none" w:sz="0" w:space="0" w:color="auto"/>
        <w:left w:val="none" w:sz="0" w:space="0" w:color="auto"/>
        <w:bottom w:val="none" w:sz="0" w:space="0" w:color="auto"/>
        <w:right w:val="none" w:sz="0" w:space="0" w:color="auto"/>
      </w:divBdr>
    </w:div>
    <w:div w:id="605042171">
      <w:bodyDiv w:val="1"/>
      <w:marLeft w:val="0"/>
      <w:marRight w:val="0"/>
      <w:marTop w:val="0"/>
      <w:marBottom w:val="0"/>
      <w:divBdr>
        <w:top w:val="none" w:sz="0" w:space="0" w:color="auto"/>
        <w:left w:val="none" w:sz="0" w:space="0" w:color="auto"/>
        <w:bottom w:val="none" w:sz="0" w:space="0" w:color="auto"/>
        <w:right w:val="none" w:sz="0" w:space="0" w:color="auto"/>
      </w:divBdr>
    </w:div>
    <w:div w:id="621348135">
      <w:bodyDiv w:val="1"/>
      <w:marLeft w:val="0"/>
      <w:marRight w:val="0"/>
      <w:marTop w:val="0"/>
      <w:marBottom w:val="0"/>
      <w:divBdr>
        <w:top w:val="none" w:sz="0" w:space="0" w:color="auto"/>
        <w:left w:val="none" w:sz="0" w:space="0" w:color="auto"/>
        <w:bottom w:val="none" w:sz="0" w:space="0" w:color="auto"/>
        <w:right w:val="none" w:sz="0" w:space="0" w:color="auto"/>
      </w:divBdr>
    </w:div>
    <w:div w:id="831873963">
      <w:bodyDiv w:val="1"/>
      <w:marLeft w:val="0"/>
      <w:marRight w:val="0"/>
      <w:marTop w:val="0"/>
      <w:marBottom w:val="0"/>
      <w:divBdr>
        <w:top w:val="none" w:sz="0" w:space="0" w:color="auto"/>
        <w:left w:val="none" w:sz="0" w:space="0" w:color="auto"/>
        <w:bottom w:val="none" w:sz="0" w:space="0" w:color="auto"/>
        <w:right w:val="none" w:sz="0" w:space="0" w:color="auto"/>
      </w:divBdr>
    </w:div>
    <w:div w:id="1618486090">
      <w:bodyDiv w:val="1"/>
      <w:marLeft w:val="0"/>
      <w:marRight w:val="0"/>
      <w:marTop w:val="0"/>
      <w:marBottom w:val="0"/>
      <w:divBdr>
        <w:top w:val="none" w:sz="0" w:space="0" w:color="auto"/>
        <w:left w:val="none" w:sz="0" w:space="0" w:color="auto"/>
        <w:bottom w:val="none" w:sz="0" w:space="0" w:color="auto"/>
        <w:right w:val="none" w:sz="0" w:space="0" w:color="auto"/>
      </w:divBdr>
      <w:divsChild>
        <w:div w:id="1021977178">
          <w:marLeft w:val="0"/>
          <w:marRight w:val="0"/>
          <w:marTop w:val="0"/>
          <w:marBottom w:val="0"/>
          <w:divBdr>
            <w:top w:val="none" w:sz="0" w:space="0" w:color="auto"/>
            <w:left w:val="none" w:sz="0" w:space="0" w:color="auto"/>
            <w:bottom w:val="none" w:sz="0" w:space="0" w:color="auto"/>
            <w:right w:val="none" w:sz="0" w:space="0" w:color="auto"/>
          </w:divBdr>
          <w:divsChild>
            <w:div w:id="2067484646">
              <w:marLeft w:val="0"/>
              <w:marRight w:val="0"/>
              <w:marTop w:val="0"/>
              <w:marBottom w:val="0"/>
              <w:divBdr>
                <w:top w:val="none" w:sz="0" w:space="0" w:color="auto"/>
                <w:left w:val="none" w:sz="0" w:space="0" w:color="auto"/>
                <w:bottom w:val="none" w:sz="0" w:space="0" w:color="auto"/>
                <w:right w:val="none" w:sz="0" w:space="0" w:color="auto"/>
              </w:divBdr>
              <w:divsChild>
                <w:div w:id="1048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vyaabilash.github.io/QuizBooks/" TargetMode="External"/><Relationship Id="rId12" Type="http://schemas.openxmlformats.org/officeDocument/2006/relationships/hyperlink" Target="https://github.com/divyaabilash/MavenPinMe.git" TargetMode="External"/><Relationship Id="rId13" Type="http://schemas.openxmlformats.org/officeDocument/2006/relationships/hyperlink" Target="https://github.com/divyaabilash/university-Student-portal-" TargetMode="External"/><Relationship Id="rId14" Type="http://schemas.openxmlformats.org/officeDocument/2006/relationships/hyperlink" Target="https://divya-assignment4.herokuapp.com/logi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ivyaabilash.github.io" TargetMode="External"/><Relationship Id="rId8" Type="http://schemas.openxmlformats.org/officeDocument/2006/relationships/hyperlink" Target="http://www.linkedin.com/in/divyarajalakshminatarajan" TargetMode="External"/><Relationship Id="rId9" Type="http://schemas.openxmlformats.org/officeDocument/2006/relationships/hyperlink" Target="https://github.com/divyaabilash/MyHealthApp" TargetMode="External"/><Relationship Id="rId10" Type="http://schemas.openxmlformats.org/officeDocument/2006/relationships/hyperlink" Target="https://github.com/divyaabilash/QuizBoo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DF1BA411CAC544939462E993414B66"/>
        <w:category>
          <w:name w:val="General"/>
          <w:gallery w:val="placeholder"/>
        </w:category>
        <w:types>
          <w:type w:val="bbPlcHdr"/>
        </w:types>
        <w:behaviors>
          <w:behavior w:val="content"/>
        </w:behaviors>
        <w:guid w:val="{4B9F3730-A0EF-C24B-B589-EDC853184BF1}"/>
      </w:docPartPr>
      <w:docPartBody>
        <w:p w:rsidR="00E87BBC" w:rsidRDefault="00E87BBC">
          <w:pPr>
            <w:pStyle w:val="C2DF1BA411CAC544939462E993414B6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77B343F601183B42B00D0F9AF0A1AE12"/>
        <w:category>
          <w:name w:val="General"/>
          <w:gallery w:val="placeholder"/>
        </w:category>
        <w:types>
          <w:type w:val="bbPlcHdr"/>
        </w:types>
        <w:behaviors>
          <w:behavior w:val="content"/>
        </w:behaviors>
        <w:guid w:val="{3D81F681-14B6-284B-8408-638402F762A5}"/>
      </w:docPartPr>
      <w:docPartBody>
        <w:p w:rsidR="00D553FC" w:rsidRDefault="000C6525" w:rsidP="000C6525">
          <w:pPr>
            <w:pStyle w:val="77B343F601183B42B00D0F9AF0A1AE12"/>
          </w:pPr>
          <w:r>
            <w:t>Lorem ipsum dolor</w:t>
          </w:r>
        </w:p>
      </w:docPartBody>
    </w:docPart>
    <w:docPart>
      <w:docPartPr>
        <w:name w:val="C67376D18DAF9743B1D884B688D1E2E3"/>
        <w:category>
          <w:name w:val="General"/>
          <w:gallery w:val="placeholder"/>
        </w:category>
        <w:types>
          <w:type w:val="bbPlcHdr"/>
        </w:types>
        <w:behaviors>
          <w:behavior w:val="content"/>
        </w:behaviors>
        <w:guid w:val="{E3A6C987-7480-4843-8D25-536EFF863AB8}"/>
      </w:docPartPr>
      <w:docPartBody>
        <w:p w:rsidR="000C6525" w:rsidRDefault="000C6525">
          <w:pPr>
            <w:pStyle w:val="ListBullet"/>
          </w:pPr>
          <w:r>
            <w:t>Etiam cursus suscipit enim. Nulla facilisi. Integer eleifend diam eu diam. Donec dapibus enim sollicitudin nulla. Nam hendrerit. Nunc id nisi. Curabitur sed neque. Pellentesque placerat consequat pede.</w:t>
          </w:r>
        </w:p>
        <w:p w:rsidR="000C6525" w:rsidRDefault="000C6525">
          <w:pPr>
            <w:pStyle w:val="ListBullet"/>
          </w:pPr>
          <w:r>
            <w:t>Nullam dapibus elementum metus. Aenean libero sem, commodo euismod, imperdiet et, molestie vel, neque. Duis nec sapien eu pede consectetuer placerat.</w:t>
          </w:r>
        </w:p>
        <w:p w:rsidR="00D553FC" w:rsidRDefault="000C6525" w:rsidP="000C6525">
          <w:pPr>
            <w:pStyle w:val="C67376D18DAF9743B1D884B688D1E2E3"/>
          </w:pPr>
          <w:r>
            <w:t>Pellentesque interdum, tellus non consectetuer mattis, lectus eros volutpat nunc, auctor nonummy nulla lectus nec tellus. Aliquam hendrerit lorem vulputate turpis.</w:t>
          </w:r>
        </w:p>
      </w:docPartBody>
    </w:docPart>
    <w:docPart>
      <w:docPartPr>
        <w:name w:val="B9FA70D26E42014ABD193499DE6AF85D"/>
        <w:category>
          <w:name w:val="General"/>
          <w:gallery w:val="placeholder"/>
        </w:category>
        <w:types>
          <w:type w:val="bbPlcHdr"/>
        </w:types>
        <w:behaviors>
          <w:behavior w:val="content"/>
        </w:behaviors>
        <w:guid w:val="{B7195576-B2A5-EB4A-BDDF-0BE0CDC9CFE1}"/>
      </w:docPartPr>
      <w:docPartBody>
        <w:p w:rsidR="000C6525" w:rsidRDefault="000C6525">
          <w:pPr>
            <w:pStyle w:val="ListBullet"/>
          </w:pPr>
          <w:r>
            <w:t>Etiam cursus suscipit enim. Nulla facilisi. Integer eleifend diam eu diam. Donec dapibus enim sollicitudin nulla. Nam hendrerit. Nunc id nisi. Curabitur sed neque. Pellentesque placerat consequat pede.</w:t>
          </w:r>
        </w:p>
        <w:p w:rsidR="000C6525" w:rsidRDefault="000C6525">
          <w:pPr>
            <w:pStyle w:val="ListBullet"/>
          </w:pPr>
          <w:r>
            <w:t>Nullam dapibus elementum metus. Aenean libero sem, commodo euismod, imperdiet et, molestie vel, neque. Duis nec sapien eu pede consectetuer placerat.</w:t>
          </w:r>
        </w:p>
        <w:p w:rsidR="00D553FC" w:rsidRDefault="000C6525" w:rsidP="000C6525">
          <w:pPr>
            <w:pStyle w:val="B9FA70D26E42014ABD193499DE6AF85D"/>
          </w:pPr>
          <w:r>
            <w:t>Pellentesque interdum, tellus non consectetuer mattis, lectus eros volutpat nunc, auctor nonummy nulla lectus nec tellus. Aliquam hendrerit lorem vulputate turpis.</w:t>
          </w:r>
        </w:p>
      </w:docPartBody>
    </w:docPart>
    <w:docPart>
      <w:docPartPr>
        <w:name w:val="7BDA8B2A812CFA449AC3127E7F1B9A7D"/>
        <w:category>
          <w:name w:val="General"/>
          <w:gallery w:val="placeholder"/>
        </w:category>
        <w:types>
          <w:type w:val="bbPlcHdr"/>
        </w:types>
        <w:behaviors>
          <w:behavior w:val="content"/>
        </w:behaviors>
        <w:guid w:val="{8A79642E-B31C-9B45-8D6E-34887B8ED319}"/>
      </w:docPartPr>
      <w:docPartBody>
        <w:p w:rsidR="000C6525" w:rsidRDefault="000C6525">
          <w:pPr>
            <w:pStyle w:val="ListBullet"/>
          </w:pPr>
          <w:r>
            <w:t>Etiam cursus suscipit enim. Nulla facilisi. Integer eleifend diam eu diam. Donec dapibus enim sollicitudin nulla. Nam hendrerit. Nunc id nisi. Curabitur sed neque. Pellentesque placerat consequat pede.</w:t>
          </w:r>
        </w:p>
        <w:p w:rsidR="000C6525" w:rsidRDefault="000C6525">
          <w:pPr>
            <w:pStyle w:val="ListBullet"/>
          </w:pPr>
          <w:r>
            <w:t>Nullam dapibus elementum metus. Aenean libero sem, commodo euismod, imperdiet et, molestie vel, neque. Duis nec sapien eu pede consectetuer placerat.</w:t>
          </w:r>
        </w:p>
        <w:p w:rsidR="00D553FC" w:rsidRDefault="000C6525" w:rsidP="000C6525">
          <w:pPr>
            <w:pStyle w:val="7BDA8B2A812CFA449AC3127E7F1B9A7D"/>
          </w:pPr>
          <w:r>
            <w:t>Pellentesque interdum, tellus non consectetuer mattis, lectus eros volutpat nunc, auctor nonummy nulla lectus nec tellus. Aliquam hendrerit lorem vulputate turpis.</w:t>
          </w:r>
        </w:p>
      </w:docPartBody>
    </w:docPart>
    <w:docPart>
      <w:docPartPr>
        <w:name w:val="E87CA26B35AD0B46BA1576DDA5D73C63"/>
        <w:category>
          <w:name w:val="General"/>
          <w:gallery w:val="placeholder"/>
        </w:category>
        <w:types>
          <w:type w:val="bbPlcHdr"/>
        </w:types>
        <w:behaviors>
          <w:behavior w:val="content"/>
        </w:behaviors>
        <w:guid w:val="{60197F9A-6469-8941-A798-D66DD4FCCA25}"/>
      </w:docPartPr>
      <w:docPartBody>
        <w:p w:rsidR="000C6525" w:rsidRDefault="000C6525">
          <w:pPr>
            <w:pStyle w:val="ListBullet"/>
          </w:pPr>
          <w:r>
            <w:t>Etiam cursus suscipit enim. Nulla facilisi. Integer eleifend diam eu diam. Donec dapibus enim sollicitudin nulla. Nam hendrerit. Nunc id nisi. Curabitur sed neque. Pellentesque placerat consequat pede.</w:t>
          </w:r>
        </w:p>
        <w:p w:rsidR="000C6525" w:rsidRDefault="000C6525">
          <w:pPr>
            <w:pStyle w:val="ListBullet"/>
          </w:pPr>
          <w:r>
            <w:t>Nullam dapibus elementum metus. Aenean libero sem, commodo euismod, imperdiet et, molestie vel, neque. Duis nec sapien eu pede consectetuer placerat.</w:t>
          </w:r>
        </w:p>
        <w:p w:rsidR="00D553FC" w:rsidRDefault="000C6525" w:rsidP="000C6525">
          <w:pPr>
            <w:pStyle w:val="E87CA26B35AD0B46BA1576DDA5D73C63"/>
          </w:pPr>
          <w:r>
            <w:t>Pellentesque interdum, tellus non consectetuer mattis, lectus eros volutpat nunc, auctor nonummy nulla lectus nec tellus. Aliquam hendrerit lorem vulputate turpis.</w:t>
          </w:r>
        </w:p>
      </w:docPartBody>
    </w:docPart>
    <w:docPart>
      <w:docPartPr>
        <w:name w:val="9577CDDEA751A64F9FB669F629BE030E"/>
        <w:category>
          <w:name w:val="General"/>
          <w:gallery w:val="placeholder"/>
        </w:category>
        <w:types>
          <w:type w:val="bbPlcHdr"/>
        </w:types>
        <w:behaviors>
          <w:behavior w:val="content"/>
        </w:behaviors>
        <w:guid w:val="{722DCE86-88BD-F74D-9356-3A8814032016}"/>
      </w:docPartPr>
      <w:docPartBody>
        <w:p w:rsidR="000C6525" w:rsidRDefault="000C6525">
          <w:pPr>
            <w:pStyle w:val="ListBullet"/>
          </w:pPr>
          <w:r>
            <w:t>Etiam cursus suscipit enim. Nulla facilisi. Integer eleifend diam eu diam. Donec dapibus enim sollicitudin nulla. Nam hendrerit. Nunc id nisi. Curabitur sed neque. Pellentesque placerat consequat pede.</w:t>
          </w:r>
        </w:p>
        <w:p w:rsidR="000C6525" w:rsidRDefault="000C6525">
          <w:pPr>
            <w:pStyle w:val="ListBullet"/>
          </w:pPr>
          <w:r>
            <w:t>Nullam dapibus elementum metus. Aenean libero sem, commodo euismod, imperdiet et, molestie vel, neque. Duis nec sapien eu pede consectetuer placerat.</w:t>
          </w:r>
        </w:p>
        <w:p w:rsidR="00D553FC" w:rsidRDefault="000C6525" w:rsidP="000C6525">
          <w:pPr>
            <w:pStyle w:val="9577CDDEA751A64F9FB669F629BE030E"/>
          </w:pPr>
          <w:r>
            <w:t>Pellentesque interdum, tellus non consectetuer mattis, lectus eros volutpat nunc, auctor nonummy nulla lectus nec tellus. Aliquam hendrerit lorem vulputate turpis.</w:t>
          </w:r>
        </w:p>
      </w:docPartBody>
    </w:docPart>
    <w:docPart>
      <w:docPartPr>
        <w:name w:val="5FB118AF479C58458E8DB15A337E2390"/>
        <w:category>
          <w:name w:val="General"/>
          <w:gallery w:val="placeholder"/>
        </w:category>
        <w:types>
          <w:type w:val="bbPlcHdr"/>
        </w:types>
        <w:behaviors>
          <w:behavior w:val="content"/>
        </w:behaviors>
        <w:guid w:val="{AD35919E-4228-EC42-9DA6-66242782642E}"/>
      </w:docPartPr>
      <w:docPartBody>
        <w:p w:rsidR="00F930EC" w:rsidRDefault="00BF56D5" w:rsidP="00BF56D5">
          <w:pPr>
            <w:pStyle w:val="5FB118AF479C58458E8DB15A337E2390"/>
          </w:pPr>
          <w:r>
            <w:rPr>
              <w:color w:val="5B9BD5" w:themeColor="accent1"/>
              <w:sz w:val="20"/>
              <w:szCs w:val="20"/>
            </w:rPr>
            <w:t>[Author name]</w:t>
          </w:r>
        </w:p>
      </w:docPartBody>
    </w:docPart>
    <w:docPart>
      <w:docPartPr>
        <w:name w:val="4C95860298365E40A2BB5879E339A95F"/>
        <w:category>
          <w:name w:val="General"/>
          <w:gallery w:val="placeholder"/>
        </w:category>
        <w:types>
          <w:type w:val="bbPlcHdr"/>
        </w:types>
        <w:behaviors>
          <w:behavior w:val="content"/>
        </w:behaviors>
        <w:guid w:val="{AE763EDE-1EBF-4C47-A6C1-982E7E9812B5}"/>
      </w:docPartPr>
      <w:docPartBody>
        <w:p w:rsidR="00F930EC" w:rsidRDefault="00BF56D5" w:rsidP="00BF56D5">
          <w:pPr>
            <w:pStyle w:val="4C95860298365E40A2BB5879E339A95F"/>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6479A"/>
    <w:multiLevelType w:val="hybridMultilevel"/>
    <w:tmpl w:val="504AB1BC"/>
    <w:lvl w:ilvl="0" w:tplc="445CE3D6">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1D0CC9E0" w:tentative="1">
      <w:start w:val="1"/>
      <w:numFmt w:val="bullet"/>
      <w:lvlText w:val="o"/>
      <w:lvlJc w:val="left"/>
      <w:pPr>
        <w:ind w:left="1440" w:hanging="360"/>
      </w:pPr>
      <w:rPr>
        <w:rFonts w:ascii="Courier New" w:hAnsi="Courier New" w:cs="Courier New" w:hint="default"/>
      </w:rPr>
    </w:lvl>
    <w:lvl w:ilvl="2" w:tplc="25467BE2" w:tentative="1">
      <w:start w:val="1"/>
      <w:numFmt w:val="bullet"/>
      <w:lvlText w:val=""/>
      <w:lvlJc w:val="left"/>
      <w:pPr>
        <w:ind w:left="2160" w:hanging="360"/>
      </w:pPr>
      <w:rPr>
        <w:rFonts w:ascii="Wingdings" w:hAnsi="Wingdings" w:hint="default"/>
      </w:rPr>
    </w:lvl>
    <w:lvl w:ilvl="3" w:tplc="185CE50E" w:tentative="1">
      <w:start w:val="1"/>
      <w:numFmt w:val="bullet"/>
      <w:lvlText w:val=""/>
      <w:lvlJc w:val="left"/>
      <w:pPr>
        <w:ind w:left="2880" w:hanging="360"/>
      </w:pPr>
      <w:rPr>
        <w:rFonts w:ascii="Symbol" w:hAnsi="Symbol" w:hint="default"/>
      </w:rPr>
    </w:lvl>
    <w:lvl w:ilvl="4" w:tplc="D5B070EA" w:tentative="1">
      <w:start w:val="1"/>
      <w:numFmt w:val="bullet"/>
      <w:lvlText w:val="o"/>
      <w:lvlJc w:val="left"/>
      <w:pPr>
        <w:ind w:left="3600" w:hanging="360"/>
      </w:pPr>
      <w:rPr>
        <w:rFonts w:ascii="Courier New" w:hAnsi="Courier New" w:cs="Courier New" w:hint="default"/>
      </w:rPr>
    </w:lvl>
    <w:lvl w:ilvl="5" w:tplc="537ACC6A" w:tentative="1">
      <w:start w:val="1"/>
      <w:numFmt w:val="bullet"/>
      <w:lvlText w:val=""/>
      <w:lvlJc w:val="left"/>
      <w:pPr>
        <w:ind w:left="4320" w:hanging="360"/>
      </w:pPr>
      <w:rPr>
        <w:rFonts w:ascii="Wingdings" w:hAnsi="Wingdings" w:hint="default"/>
      </w:rPr>
    </w:lvl>
    <w:lvl w:ilvl="6" w:tplc="97CC1B30" w:tentative="1">
      <w:start w:val="1"/>
      <w:numFmt w:val="bullet"/>
      <w:lvlText w:val=""/>
      <w:lvlJc w:val="left"/>
      <w:pPr>
        <w:ind w:left="5040" w:hanging="360"/>
      </w:pPr>
      <w:rPr>
        <w:rFonts w:ascii="Symbol" w:hAnsi="Symbol" w:hint="default"/>
      </w:rPr>
    </w:lvl>
    <w:lvl w:ilvl="7" w:tplc="5752725E" w:tentative="1">
      <w:start w:val="1"/>
      <w:numFmt w:val="bullet"/>
      <w:lvlText w:val="o"/>
      <w:lvlJc w:val="left"/>
      <w:pPr>
        <w:ind w:left="5760" w:hanging="360"/>
      </w:pPr>
      <w:rPr>
        <w:rFonts w:ascii="Courier New" w:hAnsi="Courier New" w:cs="Courier New" w:hint="default"/>
      </w:rPr>
    </w:lvl>
    <w:lvl w:ilvl="8" w:tplc="F8E28D94"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BC"/>
    <w:rsid w:val="000C6525"/>
    <w:rsid w:val="000E18B3"/>
    <w:rsid w:val="001068C2"/>
    <w:rsid w:val="00122E54"/>
    <w:rsid w:val="001301D5"/>
    <w:rsid w:val="001C1C05"/>
    <w:rsid w:val="002744D7"/>
    <w:rsid w:val="002B60FC"/>
    <w:rsid w:val="002F3E7E"/>
    <w:rsid w:val="0042209E"/>
    <w:rsid w:val="0046090E"/>
    <w:rsid w:val="00507961"/>
    <w:rsid w:val="00640801"/>
    <w:rsid w:val="00657974"/>
    <w:rsid w:val="007013AD"/>
    <w:rsid w:val="00743FEC"/>
    <w:rsid w:val="007D0108"/>
    <w:rsid w:val="009E5399"/>
    <w:rsid w:val="00A65E3D"/>
    <w:rsid w:val="00A742A2"/>
    <w:rsid w:val="00AD16F9"/>
    <w:rsid w:val="00AD24CF"/>
    <w:rsid w:val="00BC2160"/>
    <w:rsid w:val="00BF56D5"/>
    <w:rsid w:val="00C348DD"/>
    <w:rsid w:val="00D12CAA"/>
    <w:rsid w:val="00D553FC"/>
    <w:rsid w:val="00D5765C"/>
    <w:rsid w:val="00DA67B8"/>
    <w:rsid w:val="00DD04A1"/>
    <w:rsid w:val="00E4732E"/>
    <w:rsid w:val="00E55F25"/>
    <w:rsid w:val="00E87BBC"/>
    <w:rsid w:val="00F121A9"/>
    <w:rsid w:val="00F25034"/>
    <w:rsid w:val="00F34AF3"/>
    <w:rsid w:val="00F930EC"/>
    <w:rsid w:val="00FB2771"/>
    <w:rsid w:val="00FF4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30EC"/>
    <w:pPr>
      <w:spacing w:after="200"/>
    </w:pPr>
    <w:rPr>
      <w:rFonts w:eastAsiaTheme="minorHAnsi"/>
      <w:sz w:val="20"/>
      <w:szCs w:val="22"/>
      <w:lang w:eastAsia="en-US"/>
    </w:rPr>
  </w:style>
  <w:style w:type="character" w:customStyle="1" w:styleId="BodyTextChar">
    <w:name w:val="Body Text Char"/>
    <w:basedOn w:val="DefaultParagraphFont"/>
    <w:link w:val="BodyText"/>
    <w:rsid w:val="00F930EC"/>
    <w:rPr>
      <w:rFonts w:eastAsiaTheme="minorHAnsi"/>
      <w:sz w:val="20"/>
      <w:szCs w:val="22"/>
      <w:lang w:eastAsia="en-US"/>
    </w:rPr>
  </w:style>
  <w:style w:type="paragraph" w:customStyle="1" w:styleId="C2DF1BA411CAC544939462E993414B66">
    <w:name w:val="C2DF1BA411CAC544939462E993414B66"/>
  </w:style>
  <w:style w:type="paragraph" w:customStyle="1" w:styleId="06159264E602224FA3F9FA04584EF3A2">
    <w:name w:val="06159264E602224FA3F9FA04584EF3A2"/>
  </w:style>
  <w:style w:type="paragraph" w:styleId="ListBullet">
    <w:name w:val="List Bullet"/>
    <w:basedOn w:val="Normal"/>
    <w:rsid w:val="00F930EC"/>
    <w:pPr>
      <w:numPr>
        <w:numId w:val="1"/>
      </w:numPr>
      <w:spacing w:after="120" w:line="276" w:lineRule="auto"/>
    </w:pPr>
    <w:rPr>
      <w:rFonts w:eastAsiaTheme="minorHAnsi"/>
      <w:sz w:val="20"/>
      <w:szCs w:val="22"/>
      <w:lang w:eastAsia="en-US"/>
    </w:rPr>
  </w:style>
  <w:style w:type="paragraph" w:customStyle="1" w:styleId="B72CD835E9BC644B9B0CB798413C4013">
    <w:name w:val="B72CD835E9BC644B9B0CB798413C4013"/>
  </w:style>
  <w:style w:type="paragraph" w:customStyle="1" w:styleId="50B8FF6FBC2E4C4394201F4B3E7E4FB8">
    <w:name w:val="50B8FF6FBC2E4C4394201F4B3E7E4FB8"/>
  </w:style>
  <w:style w:type="paragraph" w:customStyle="1" w:styleId="6BD77A3AC8BDD04599DF311A5A27CC69">
    <w:name w:val="6BD77A3AC8BDD04599DF311A5A27CC69"/>
  </w:style>
  <w:style w:type="paragraph" w:customStyle="1" w:styleId="74E575863AD7E84788ACE8F15F9A5954">
    <w:name w:val="74E575863AD7E84788ACE8F15F9A5954"/>
  </w:style>
  <w:style w:type="paragraph" w:customStyle="1" w:styleId="622D3648B64E8948B596A6567C12E443">
    <w:name w:val="622D3648B64E8948B596A6567C12E443"/>
  </w:style>
  <w:style w:type="paragraph" w:customStyle="1" w:styleId="922EC86601EE0444B6F5599062EF9BF3">
    <w:name w:val="922EC86601EE0444B6F5599062EF9BF3"/>
  </w:style>
  <w:style w:type="paragraph" w:customStyle="1" w:styleId="8143E246BCF00549AE948DA4FF3FEC3B">
    <w:name w:val="8143E246BCF00549AE948DA4FF3FEC3B"/>
  </w:style>
  <w:style w:type="paragraph" w:customStyle="1" w:styleId="0968FDE90CBD524BB778E7864898F212">
    <w:name w:val="0968FDE90CBD524BB778E7864898F212"/>
  </w:style>
  <w:style w:type="paragraph" w:customStyle="1" w:styleId="460B400DF56C4B4E92B6E34FFBF6E3BD">
    <w:name w:val="460B400DF56C4B4E92B6E34FFBF6E3BD"/>
    <w:rsid w:val="00FB2771"/>
  </w:style>
  <w:style w:type="paragraph" w:customStyle="1" w:styleId="5AE1A41204D8D14893D6E0A80C465B93">
    <w:name w:val="5AE1A41204D8D14893D6E0A80C465B93"/>
    <w:rsid w:val="00FB2771"/>
  </w:style>
  <w:style w:type="paragraph" w:customStyle="1" w:styleId="D336B636C0762F4780CBBB481DE74074">
    <w:name w:val="D336B636C0762F4780CBBB481DE74074"/>
    <w:rsid w:val="00FB2771"/>
  </w:style>
  <w:style w:type="paragraph" w:customStyle="1" w:styleId="BD87167DFFE42A4FBD38EB96836E25E7">
    <w:name w:val="BD87167DFFE42A4FBD38EB96836E25E7"/>
    <w:rsid w:val="001C1C05"/>
    <w:rPr>
      <w:lang w:eastAsia="en-US"/>
    </w:rPr>
  </w:style>
  <w:style w:type="paragraph" w:customStyle="1" w:styleId="2DD47C16F8703E45AE78BAB88F60026E">
    <w:name w:val="2DD47C16F8703E45AE78BAB88F60026E"/>
    <w:rsid w:val="001C1C05"/>
    <w:rPr>
      <w:lang w:eastAsia="en-US"/>
    </w:rPr>
  </w:style>
  <w:style w:type="paragraph" w:customStyle="1" w:styleId="AE116BD1197A0941974DCF76EF2038C5">
    <w:name w:val="AE116BD1197A0941974DCF76EF2038C5"/>
    <w:rsid w:val="001C1C05"/>
    <w:rPr>
      <w:lang w:eastAsia="en-US"/>
    </w:rPr>
  </w:style>
  <w:style w:type="paragraph" w:customStyle="1" w:styleId="186D78BBC685114793508B98D03A81FC">
    <w:name w:val="186D78BBC685114793508B98D03A81FC"/>
    <w:rsid w:val="001C1C05"/>
    <w:rPr>
      <w:lang w:eastAsia="en-US"/>
    </w:rPr>
  </w:style>
  <w:style w:type="paragraph" w:customStyle="1" w:styleId="77B343F601183B42B00D0F9AF0A1AE12">
    <w:name w:val="77B343F601183B42B00D0F9AF0A1AE12"/>
    <w:rsid w:val="000C6525"/>
    <w:rPr>
      <w:lang w:eastAsia="en-US"/>
    </w:rPr>
  </w:style>
  <w:style w:type="paragraph" w:customStyle="1" w:styleId="C67376D18DAF9743B1D884B688D1E2E3">
    <w:name w:val="C67376D18DAF9743B1D884B688D1E2E3"/>
    <w:rsid w:val="000C6525"/>
    <w:rPr>
      <w:lang w:eastAsia="en-US"/>
    </w:rPr>
  </w:style>
  <w:style w:type="paragraph" w:customStyle="1" w:styleId="B9FA70D26E42014ABD193499DE6AF85D">
    <w:name w:val="B9FA70D26E42014ABD193499DE6AF85D"/>
    <w:rsid w:val="000C6525"/>
    <w:rPr>
      <w:lang w:eastAsia="en-US"/>
    </w:rPr>
  </w:style>
  <w:style w:type="paragraph" w:customStyle="1" w:styleId="7BDA8B2A812CFA449AC3127E7F1B9A7D">
    <w:name w:val="7BDA8B2A812CFA449AC3127E7F1B9A7D"/>
    <w:rsid w:val="000C6525"/>
    <w:rPr>
      <w:lang w:eastAsia="en-US"/>
    </w:rPr>
  </w:style>
  <w:style w:type="paragraph" w:customStyle="1" w:styleId="BE8D640998DB6E4CACA09FE1EB1E7A0D">
    <w:name w:val="BE8D640998DB6E4CACA09FE1EB1E7A0D"/>
    <w:rsid w:val="000C6525"/>
    <w:rPr>
      <w:lang w:eastAsia="en-US"/>
    </w:rPr>
  </w:style>
  <w:style w:type="paragraph" w:customStyle="1" w:styleId="E87CA26B35AD0B46BA1576DDA5D73C63">
    <w:name w:val="E87CA26B35AD0B46BA1576DDA5D73C63"/>
    <w:rsid w:val="000C6525"/>
    <w:rPr>
      <w:lang w:eastAsia="en-US"/>
    </w:rPr>
  </w:style>
  <w:style w:type="paragraph" w:customStyle="1" w:styleId="9577CDDEA751A64F9FB669F629BE030E">
    <w:name w:val="9577CDDEA751A64F9FB669F629BE030E"/>
    <w:rsid w:val="000C6525"/>
    <w:rPr>
      <w:lang w:eastAsia="en-US"/>
    </w:rPr>
  </w:style>
  <w:style w:type="paragraph" w:customStyle="1" w:styleId="5FB118AF479C58458E8DB15A337E2390">
    <w:name w:val="5FB118AF479C58458E8DB15A337E2390"/>
    <w:rsid w:val="00BF56D5"/>
    <w:rPr>
      <w:lang w:eastAsia="en-US"/>
    </w:rPr>
  </w:style>
  <w:style w:type="paragraph" w:customStyle="1" w:styleId="4C95860298365E40A2BB5879E339A95F">
    <w:name w:val="4C95860298365E40A2BB5879E339A95F"/>
    <w:rsid w:val="00BF56D5"/>
    <w:rPr>
      <w:lang w:eastAsia="en-US"/>
    </w:rPr>
  </w:style>
  <w:style w:type="paragraph" w:customStyle="1" w:styleId="32D26A691B91314B95F1C618DDEC415F">
    <w:name w:val="32D26A691B91314B95F1C618DDEC415F"/>
    <w:rsid w:val="00F930EC"/>
    <w:rPr>
      <w:lang w:eastAsia="en-US"/>
    </w:rPr>
  </w:style>
  <w:style w:type="paragraph" w:customStyle="1" w:styleId="3D9F4D1FA461A2478B6C762DB3B71021">
    <w:name w:val="3D9F4D1FA461A2478B6C762DB3B71021"/>
    <w:rsid w:val="00F930EC"/>
    <w:rPr>
      <w:lang w:eastAsia="en-US"/>
    </w:rPr>
  </w:style>
  <w:style w:type="paragraph" w:customStyle="1" w:styleId="7A5EB08D6E0172498A0D5B4495D18080">
    <w:name w:val="7A5EB08D6E0172498A0D5B4495D18080"/>
    <w:rsid w:val="00F930EC"/>
    <w:rPr>
      <w:lang w:eastAsia="en-US"/>
    </w:rPr>
  </w:style>
  <w:style w:type="paragraph" w:customStyle="1" w:styleId="72BE1BCBF8E3604391E5205F4CBC754A">
    <w:name w:val="72BE1BCBF8E3604391E5205F4CBC754A"/>
    <w:rsid w:val="00F930EC"/>
    <w:rPr>
      <w:lang w:eastAsia="en-US"/>
    </w:rPr>
  </w:style>
  <w:style w:type="paragraph" w:customStyle="1" w:styleId="AD7FC4638F371644957CA54998552DEC">
    <w:name w:val="AD7FC4638F371644957CA54998552DEC"/>
    <w:rsid w:val="00F930EC"/>
    <w:rPr>
      <w:lang w:eastAsia="en-US"/>
    </w:rPr>
  </w:style>
  <w:style w:type="paragraph" w:customStyle="1" w:styleId="A22E38CCCDCC2B44981B30C0B0FD5367">
    <w:name w:val="A22E38CCCDCC2B44981B30C0B0FD5367"/>
    <w:rsid w:val="00F930EC"/>
    <w:rPr>
      <w:lang w:eastAsia="en-US"/>
    </w:rPr>
  </w:style>
  <w:style w:type="paragraph" w:customStyle="1" w:styleId="ED9E02C51B32B2479A0E44AF2AD0B207">
    <w:name w:val="ED9E02C51B32B2479A0E44AF2AD0B207"/>
    <w:rsid w:val="00F930EC"/>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View:Resumes:Simple Resume.dotx</Template>
  <TotalTime>365</TotalTime>
  <Pages>2</Pages>
  <Words>884</Words>
  <Characters>5039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Objective</vt:lpstr>
      <vt:lpstr>    Program Analyst – Full Stack Developer for Travelers Insurance.</vt:lpstr>
    </vt:vector>
  </TitlesOfParts>
  <Manager/>
  <Company/>
  <LinksUpToDate>false</LinksUpToDate>
  <CharactersWithSpaces>5912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 Badri</dc:creator>
  <cp:keywords/>
  <dc:description/>
  <cp:lastModifiedBy>divyarajalakshmi natarajan</cp:lastModifiedBy>
  <cp:revision>147</cp:revision>
  <dcterms:created xsi:type="dcterms:W3CDTF">2015-10-27T06:25:00Z</dcterms:created>
  <dcterms:modified xsi:type="dcterms:W3CDTF">2016-09-12T20:15:00Z</dcterms:modified>
  <cp:category/>
</cp:coreProperties>
</file>